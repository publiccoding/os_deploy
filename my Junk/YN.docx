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A50939" w:rsidRPr="00333CD3" w:rsidRDefault="00E02DCD" w:rsidP="002E7209">
            <w:pPr>
              <w:pStyle w:val="Initials"/>
              <w:jc w:val="left"/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1810385" cy="1810385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10506" cy="1810512"/>
                                <a:chOff x="0" y="0"/>
                                <a:chExt cx="1810488" cy="1810385"/>
                              </a:xfrm>
                            </wpg:grpSpPr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134AC4E" id="Group 1" o:spid="_x0000_s1026" alt="Header graphics" style="position:absolute;margin-left:0;margin-top:-38.15pt;width:142.55pt;height:142.55pt;z-index:-251657216;mso-height-percent:180;mso-position-horizontal:left;mso-position-vertical-relative:page;mso-height-percent:180" coordsize="18104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"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7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8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:rsidR="002C2CDD" w:rsidRDefault="002E7209" w:rsidP="007569C1">
            <w:r w:rsidRPr="00CA3DF1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4652EFEA" wp14:editId="76CACE54">
                      <wp:extent cx="263877" cy="287866"/>
                      <wp:effectExtent l="0" t="0" r="3175" b="0"/>
                      <wp:docPr id="5" name="Group 102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263877" cy="287866"/>
                                <a:chOff x="0" y="0"/>
                                <a:chExt cx="734576" cy="734576"/>
                              </a:xfrm>
                            </wpg:grpSpPr>
                            <wps:wsp>
                              <wps:cNvPr id="7" name="Oval 7"/>
                              <wps:cNvSpPr/>
                              <wps:spPr>
                                <a:xfrm>
                                  <a:off x="0" y="0"/>
                                  <a:ext cx="734576" cy="7345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163954" y="245845"/>
                                  <a:ext cx="406667" cy="242889"/>
                                  <a:chOff x="163954" y="245844"/>
                                  <a:chExt cx="727861" cy="434726"/>
                                </a:xfrm>
                              </wpg:grpSpPr>
                              <wps:wsp>
                                <wps:cNvPr id="23" name="Freeform 23"/>
                                <wps:cNvSpPr/>
                                <wps:spPr>
                                  <a:xfrm flipV="1">
                                    <a:off x="163954" y="471541"/>
                                    <a:ext cx="727861" cy="209029"/>
                                  </a:xfrm>
                                  <a:custGeom>
                                    <a:avLst/>
                                    <a:gdLst>
                                      <a:gd name="connsiteX0" fmla="*/ 315411 w 785097"/>
                                      <a:gd name="connsiteY0" fmla="*/ 218554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315411 w 785097"/>
                                      <a:gd name="connsiteY5" fmla="*/ 218554 h 218554"/>
                                      <a:gd name="connsiteX0" fmla="*/ 287158 w 785097"/>
                                      <a:gd name="connsiteY0" fmla="*/ 209029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287158 w 785097"/>
                                      <a:gd name="connsiteY5" fmla="*/ 209029 h 218554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65103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7687 w 785097"/>
                                      <a:gd name="connsiteY1" fmla="*/ 134147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87413 w 785097"/>
                                      <a:gd name="connsiteY1" fmla="*/ 122241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38910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785097" h="209029">
                                        <a:moveTo>
                                          <a:pt x="287158" y="209029"/>
                                        </a:moveTo>
                                        <a:lnTo>
                                          <a:pt x="392549" y="138910"/>
                                        </a:lnTo>
                                        <a:lnTo>
                                          <a:pt x="500509" y="209029"/>
                                        </a:lnTo>
                                        <a:lnTo>
                                          <a:pt x="78509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287158" y="2090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Isosceles Triangle 90"/>
                                <wps:cNvSpPr/>
                                <wps:spPr>
                                  <a:xfrm rot="5400000" flipV="1">
                                    <a:off x="583899" y="338416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Isosceles Triangle 90"/>
                                <wps:cNvSpPr/>
                                <wps:spPr>
                                  <a:xfrm rot="16200000" flipH="1" flipV="1">
                                    <a:off x="99717" y="341263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Isosceles Triangle 26"/>
                                <wps:cNvSpPr/>
                                <wps:spPr>
                                  <a:xfrm flipV="1">
                                    <a:off x="168712" y="245844"/>
                                    <a:ext cx="723102" cy="264827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F017F6" id="Group 102" o:spid="_x0000_s1026" alt="Email icon" style="width:20.8pt;height:22.65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">
                      <o:lock v:ext="edit" aspectratio="t"/>
                      <v:oval id="Oval 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3JnsIA&#10;AADaAAAADwAAAGRycy9kb3ducmV2LnhtbESPQWsCMRSE7wX/Q3iCl1KzCrZlNcoiCB5EWxXPj83r&#10;bujmZU2irv/eCIUeh5n5hpktOtuIK/lgHCsYDTMQxKXThisFx8Pq7RNEiMgaG8ek4E4BFvPeywxz&#10;7W78Tdd9rESCcMhRQR1jm0sZyposhqFriZP347zFmKSvpPZ4S3DbyHGWvUuLhtNCjS0tayp/9xer&#10;4NXLovPbiTyzrcxus7am+DopNeh3xRREpC7+h//aa63gA55X0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cmewgAAANoAAAAPAAAAAAAAAAAAAAAAAJgCAABkcnMvZG93&#10;bnJldi54bWxQSwUGAAAAAAQABAD1AAAAhwMAAAAA&#10;" fillcolor="#ea4e4e [3204]" stroked="f" strokeweight="1pt">
                        <v:stroke joinstyle="miter"/>
                      </v:oval>
                      <v:group id="Group 15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shape id="Freeform 23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Rc78QA&#10;AADbAAAADwAAAGRycy9kb3ducmV2LnhtbESPT2vCQBTE74V+h+UVvDWbRpASXUVa6p9ba7X1+Mg+&#10;k5Ds2zW7avrtXUHocZiZ3zCTWW9acabO15YVvCQpCOLC6ppLBdvvj+dXED4ga2wtk4I/8jCbPj5M&#10;MNf2wl903oRSRAj7HBVUIbhcSl9UZNAn1hFH72A7gyHKrpS6w0uEm1ZmaTqSBmuOCxU6equoaDYn&#10;o8DtuW0+f3h33C0X77LJ3H75u1Zq8NTPxyAC9eE/fG+vtIJsCLcv8QfI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kXO/EAAAA2wAAAA8AAAAAAAAAAAAAAAAAmAIAAGRycy9k&#10;b3ducmV2LnhtbFBLBQYAAAAABAAEAPUAAACJAwAAAAA=&#10;" path="m287158,209029l392549,138910r107960,70119l785097,,,,287158,209029xe" fillcolor="black [3213]" stroked="f" strokeweight="1pt">
                          <v:stroke joinstyle="miter"/>
                          <v:path arrowok="t" o:connecttype="custom" o:connectlocs="266223,209029;363931,138910;464020,209029;727861,0;0,0;266223,209029" o:connectangles="0,0,0,0,0,0"/>
                        </v:shape>
  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pB4cMA&#10;AADbAAAADwAAAGRycy9kb3ducmV2LnhtbESPT4vCMBTE7wt+h/CEvSyarrhFqlFk0cWr/0Bvj+bZ&#10;VpOX0kRbv71ZWNjjMDO/YWaLzhrxoMZXjhV8DhMQxLnTFRcKDvv1YALCB2SNxjEpeJKHxbz3NsNM&#10;u5a39NiFQkQI+wwVlCHUmZQ+L8miH7qaOHoX11gMUTaF1A22EW6NHCVJKi1WHBdKrOm7pPy2u1sF&#10;p4/zj2l1ujGrqzm5rT6O06+1Uu/9bjkFEagL/+G/9kYrGI3h90v8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pB4cMAAADbAAAADwAAAAAAAAAAAAAAAACYAgAAZHJzL2Rv&#10;d25yZXYueG1sUEsFBgAAAAAEAAQA9QAAAIgDAAAAAA==&#10;" path="m,243343l179100,,372486,243343,,243343xe" fillcolor="black [3213]" stroked="f" strokeweight="1pt">
                          <v:stroke joinstyle="miter"/>
                          <v:path arrowok="t" o:connecttype="custom" o:connectlocs="0,243343;179100,0;372486,243343;0,243343" o:connectangles="0,0,0,0"/>
                        </v:shape>
  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SuvMYA&#10;AADbAAAADwAAAGRycy9kb3ducmV2LnhtbESPQWvCQBSE74X+h+UVvBSzUYhodBUbEEqhB7VUvD2y&#10;zyQ0+zZmVxP/fVcQPA4z8w2zWPWmFldqXWVZwSiKQRDnVldcKPjZb4ZTEM4ja6wtk4IbOVgtX18W&#10;mGrb8ZauO1+IAGGXooLS+yaV0uUlGXSRbYiDd7KtQR9kW0jdYhfgppbjOJ5IgxWHhRIbykrK/3YX&#10;o+Dw3k3q8zFJfrPso9+O3Pf66zZTavDWr+cgPPX+GX60P7WCcQL3L+EH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wSuvMYAAADbAAAADwAAAAAAAAAAAAAAAACYAgAAZHJz&#10;L2Rvd25yZXYueG1sUEsFBgAAAAAEAAQA9QAAAIsDAAAAAA==&#10;" path="m,243343l179100,,372486,243343,,243343xe" fillcolor="black [3213]" stroked="f" strokeweight="1pt">
                          <v:stroke joinstyle="miter"/>
                          <v:path arrowok="t" o:connecttype="custom" o:connectlocs="0,243343;179100,0;372486,243343;0,243343" o:connectangles="0,0,0,0"/>
                        </v:shape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26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07QMEA&#10;AADbAAAADwAAAGRycy9kb3ducmV2LnhtbESPwWrDMBBE74X+g9hCbo1cBRLjRglpIZBr0ua+WFvb&#10;RFo5kmo7/foqUOhxmJk3zHo7OSsGCrHzrOFlXoAgrr3puNHw+bF/LkHEhGzQeiYNN4qw3Tw+rLEy&#10;fuQjDafUiAzhWKGGNqW+kjLWLTmMc98TZ+/LB4cpy9BIE3DMcGelKoqldNhxXmixp/eW6svp22l4&#10;W42lvJwVr8afQgW1sIvrYLWePU27VxCJpvQf/msfjAa1hPuX/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NO0DBAAAA2wAAAA8AAAAAAAAAAAAAAAAAmAIAAGRycy9kb3du&#10;cmV2LnhtbFBLBQYAAAAABAAEAPUAAACGAwAAAAA=&#10;" fillcolor="black [3213]" stroked="f" strokeweight="1pt"/>
                      </v:group>
                      <w10:anchorlock/>
                    </v:group>
                  </w:pict>
                </mc:Fallback>
              </mc:AlternateContent>
            </w:r>
            <w:r>
              <w:t xml:space="preserve"> </w:t>
            </w:r>
            <w:r>
              <w:t>thimma.inbox@gmail.com</w:t>
            </w:r>
          </w:p>
          <w:p w:rsidR="002E7209" w:rsidRPr="00333CD3" w:rsidRDefault="002E7209" w:rsidP="007569C1">
            <w:r w:rsidRPr="00C2098A"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3DD5967E" wp14:editId="45FB303F">
                      <wp:extent cx="254000" cy="254000"/>
                      <wp:effectExtent l="0" t="0" r="12700" b="12700"/>
                      <wp:docPr id="45" name="Group 10" descr="Telephone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254000" cy="254000"/>
                                <a:chOff x="0" y="0"/>
                                <a:chExt cx="431" cy="431"/>
                              </a:xfrm>
                            </wpg:grpSpPr>
                            <wps:wsp>
                              <wps:cNvPr id="46" name="Circle around telephone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1" cy="431"/>
                                </a:xfrm>
                                <a:custGeom>
                                  <a:avLst/>
                                  <a:gdLst>
                                    <a:gd name="T0" fmla="*/ 1831 w 3451"/>
                                    <a:gd name="T1" fmla="*/ 3 h 3450"/>
                                    <a:gd name="T2" fmla="*/ 2035 w 3451"/>
                                    <a:gd name="T3" fmla="*/ 28 h 3450"/>
                                    <a:gd name="T4" fmla="*/ 2232 w 3451"/>
                                    <a:gd name="T5" fmla="*/ 76 h 3450"/>
                                    <a:gd name="T6" fmla="*/ 2419 w 3451"/>
                                    <a:gd name="T7" fmla="*/ 145 h 3450"/>
                                    <a:gd name="T8" fmla="*/ 2596 w 3451"/>
                                    <a:gd name="T9" fmla="*/ 235 h 3450"/>
                                    <a:gd name="T10" fmla="*/ 2760 w 3451"/>
                                    <a:gd name="T11" fmla="*/ 344 h 3450"/>
                                    <a:gd name="T12" fmla="*/ 2909 w 3451"/>
                                    <a:gd name="T13" fmla="*/ 471 h 3450"/>
                                    <a:gd name="T14" fmla="*/ 3044 w 3451"/>
                                    <a:gd name="T15" fmla="*/ 613 h 3450"/>
                                    <a:gd name="T16" fmla="*/ 3163 w 3451"/>
                                    <a:gd name="T17" fmla="*/ 771 h 3450"/>
                                    <a:gd name="T18" fmla="*/ 3262 w 3451"/>
                                    <a:gd name="T19" fmla="*/ 941 h 3450"/>
                                    <a:gd name="T20" fmla="*/ 3342 w 3451"/>
                                    <a:gd name="T21" fmla="*/ 1123 h 3450"/>
                                    <a:gd name="T22" fmla="*/ 3402 w 3451"/>
                                    <a:gd name="T23" fmla="*/ 1316 h 3450"/>
                                    <a:gd name="T24" fmla="*/ 3438 w 3451"/>
                                    <a:gd name="T25" fmla="*/ 1517 h 3450"/>
                                    <a:gd name="T26" fmla="*/ 3451 w 3451"/>
                                    <a:gd name="T27" fmla="*/ 1725 h 3450"/>
                                    <a:gd name="T28" fmla="*/ 3438 w 3451"/>
                                    <a:gd name="T29" fmla="*/ 1934 h 3450"/>
                                    <a:gd name="T30" fmla="*/ 3402 w 3451"/>
                                    <a:gd name="T31" fmla="*/ 2135 h 3450"/>
                                    <a:gd name="T32" fmla="*/ 3342 w 3451"/>
                                    <a:gd name="T33" fmla="*/ 2327 h 3450"/>
                                    <a:gd name="T34" fmla="*/ 3262 w 3451"/>
                                    <a:gd name="T35" fmla="*/ 2509 h 3450"/>
                                    <a:gd name="T36" fmla="*/ 3163 w 3451"/>
                                    <a:gd name="T37" fmla="*/ 2679 h 3450"/>
                                    <a:gd name="T38" fmla="*/ 3044 w 3451"/>
                                    <a:gd name="T39" fmla="*/ 2836 h 3450"/>
                                    <a:gd name="T40" fmla="*/ 2909 w 3451"/>
                                    <a:gd name="T41" fmla="*/ 2979 h 3450"/>
                                    <a:gd name="T42" fmla="*/ 2760 w 3451"/>
                                    <a:gd name="T43" fmla="*/ 3105 h 3450"/>
                                    <a:gd name="T44" fmla="*/ 2596 w 3451"/>
                                    <a:gd name="T45" fmla="*/ 3214 h 3450"/>
                                    <a:gd name="T46" fmla="*/ 2419 w 3451"/>
                                    <a:gd name="T47" fmla="*/ 3304 h 3450"/>
                                    <a:gd name="T48" fmla="*/ 2232 w 3451"/>
                                    <a:gd name="T49" fmla="*/ 3375 h 3450"/>
                                    <a:gd name="T50" fmla="*/ 2035 w 3451"/>
                                    <a:gd name="T51" fmla="*/ 3422 h 3450"/>
                                    <a:gd name="T52" fmla="*/ 1831 w 3451"/>
                                    <a:gd name="T53" fmla="*/ 3447 h 3450"/>
                                    <a:gd name="T54" fmla="*/ 1620 w 3451"/>
                                    <a:gd name="T55" fmla="*/ 3447 h 3450"/>
                                    <a:gd name="T56" fmla="*/ 1415 w 3451"/>
                                    <a:gd name="T57" fmla="*/ 3422 h 3450"/>
                                    <a:gd name="T58" fmla="*/ 1218 w 3451"/>
                                    <a:gd name="T59" fmla="*/ 3375 h 3450"/>
                                    <a:gd name="T60" fmla="*/ 1031 w 3451"/>
                                    <a:gd name="T61" fmla="*/ 3304 h 3450"/>
                                    <a:gd name="T62" fmla="*/ 855 w 3451"/>
                                    <a:gd name="T63" fmla="*/ 3214 h 3450"/>
                                    <a:gd name="T64" fmla="*/ 690 w 3451"/>
                                    <a:gd name="T65" fmla="*/ 3105 h 3450"/>
                                    <a:gd name="T66" fmla="*/ 540 w 3451"/>
                                    <a:gd name="T67" fmla="*/ 2979 h 3450"/>
                                    <a:gd name="T68" fmla="*/ 405 w 3451"/>
                                    <a:gd name="T69" fmla="*/ 2836 h 3450"/>
                                    <a:gd name="T70" fmla="*/ 288 w 3451"/>
                                    <a:gd name="T71" fmla="*/ 2679 h 3450"/>
                                    <a:gd name="T72" fmla="*/ 189 w 3451"/>
                                    <a:gd name="T73" fmla="*/ 2509 h 3450"/>
                                    <a:gd name="T74" fmla="*/ 108 w 3451"/>
                                    <a:gd name="T75" fmla="*/ 2327 h 3450"/>
                                    <a:gd name="T76" fmla="*/ 49 w 3451"/>
                                    <a:gd name="T77" fmla="*/ 2135 h 3450"/>
                                    <a:gd name="T78" fmla="*/ 13 w 3451"/>
                                    <a:gd name="T79" fmla="*/ 1934 h 3450"/>
                                    <a:gd name="T80" fmla="*/ 0 w 3451"/>
                                    <a:gd name="T81" fmla="*/ 1725 h 3450"/>
                                    <a:gd name="T82" fmla="*/ 13 w 3451"/>
                                    <a:gd name="T83" fmla="*/ 1517 h 3450"/>
                                    <a:gd name="T84" fmla="*/ 49 w 3451"/>
                                    <a:gd name="T85" fmla="*/ 1316 h 3450"/>
                                    <a:gd name="T86" fmla="*/ 108 w 3451"/>
                                    <a:gd name="T87" fmla="*/ 1123 h 3450"/>
                                    <a:gd name="T88" fmla="*/ 189 w 3451"/>
                                    <a:gd name="T89" fmla="*/ 941 h 3450"/>
                                    <a:gd name="T90" fmla="*/ 288 w 3451"/>
                                    <a:gd name="T91" fmla="*/ 771 h 3450"/>
                                    <a:gd name="T92" fmla="*/ 405 w 3451"/>
                                    <a:gd name="T93" fmla="*/ 613 h 3450"/>
                                    <a:gd name="T94" fmla="*/ 540 w 3451"/>
                                    <a:gd name="T95" fmla="*/ 471 h 3450"/>
                                    <a:gd name="T96" fmla="*/ 690 w 3451"/>
                                    <a:gd name="T97" fmla="*/ 344 h 3450"/>
                                    <a:gd name="T98" fmla="*/ 855 w 3451"/>
                                    <a:gd name="T99" fmla="*/ 235 h 3450"/>
                                    <a:gd name="T100" fmla="*/ 1031 w 3451"/>
                                    <a:gd name="T101" fmla="*/ 145 h 3450"/>
                                    <a:gd name="T102" fmla="*/ 1218 w 3451"/>
                                    <a:gd name="T103" fmla="*/ 76 h 3450"/>
                                    <a:gd name="T104" fmla="*/ 1415 w 3451"/>
                                    <a:gd name="T105" fmla="*/ 28 h 3450"/>
                                    <a:gd name="T106" fmla="*/ 1620 w 3451"/>
                                    <a:gd name="T107" fmla="*/ 3 h 34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3451" h="3450">
                                      <a:moveTo>
                                        <a:pt x="1725" y="0"/>
                                      </a:moveTo>
                                      <a:lnTo>
                                        <a:pt x="1831" y="3"/>
                                      </a:lnTo>
                                      <a:lnTo>
                                        <a:pt x="1933" y="12"/>
                                      </a:lnTo>
                                      <a:lnTo>
                                        <a:pt x="2035" y="28"/>
                                      </a:lnTo>
                                      <a:lnTo>
                                        <a:pt x="2134" y="48"/>
                                      </a:lnTo>
                                      <a:lnTo>
                                        <a:pt x="2232" y="76"/>
                                      </a:lnTo>
                                      <a:lnTo>
                                        <a:pt x="2327" y="108"/>
                                      </a:lnTo>
                                      <a:lnTo>
                                        <a:pt x="2419" y="145"/>
                                      </a:lnTo>
                                      <a:lnTo>
                                        <a:pt x="2509" y="188"/>
                                      </a:lnTo>
                                      <a:lnTo>
                                        <a:pt x="2596" y="235"/>
                                      </a:lnTo>
                                      <a:lnTo>
                                        <a:pt x="2679" y="287"/>
                                      </a:lnTo>
                                      <a:lnTo>
                                        <a:pt x="2760" y="344"/>
                                      </a:lnTo>
                                      <a:lnTo>
                                        <a:pt x="2837" y="406"/>
                                      </a:lnTo>
                                      <a:lnTo>
                                        <a:pt x="2909" y="471"/>
                                      </a:lnTo>
                                      <a:lnTo>
                                        <a:pt x="2979" y="541"/>
                                      </a:lnTo>
                                      <a:lnTo>
                                        <a:pt x="3044" y="613"/>
                                      </a:lnTo>
                                      <a:lnTo>
                                        <a:pt x="3105" y="690"/>
                                      </a:lnTo>
                                      <a:lnTo>
                                        <a:pt x="3163" y="771"/>
                                      </a:lnTo>
                                      <a:lnTo>
                                        <a:pt x="3215" y="854"/>
                                      </a:lnTo>
                                      <a:lnTo>
                                        <a:pt x="3262" y="941"/>
                                      </a:lnTo>
                                      <a:lnTo>
                                        <a:pt x="3305" y="1031"/>
                                      </a:lnTo>
                                      <a:lnTo>
                                        <a:pt x="3342" y="1123"/>
                                      </a:lnTo>
                                      <a:lnTo>
                                        <a:pt x="3374" y="1218"/>
                                      </a:lnTo>
                                      <a:lnTo>
                                        <a:pt x="3402" y="1316"/>
                                      </a:lnTo>
                                      <a:lnTo>
                                        <a:pt x="3422" y="1415"/>
                                      </a:lnTo>
                                      <a:lnTo>
                                        <a:pt x="3438" y="1517"/>
                                      </a:lnTo>
                                      <a:lnTo>
                                        <a:pt x="3447" y="1619"/>
                                      </a:lnTo>
                                      <a:lnTo>
                                        <a:pt x="3451" y="1725"/>
                                      </a:lnTo>
                                      <a:lnTo>
                                        <a:pt x="3447" y="1830"/>
                                      </a:lnTo>
                                      <a:lnTo>
                                        <a:pt x="3438" y="1934"/>
                                      </a:lnTo>
                                      <a:lnTo>
                                        <a:pt x="3422" y="2035"/>
                                      </a:lnTo>
                                      <a:lnTo>
                                        <a:pt x="3402" y="2135"/>
                                      </a:lnTo>
                                      <a:lnTo>
                                        <a:pt x="3374" y="2232"/>
                                      </a:lnTo>
                                      <a:lnTo>
                                        <a:pt x="3342" y="2327"/>
                                      </a:lnTo>
                                      <a:lnTo>
                                        <a:pt x="3305" y="2419"/>
                                      </a:lnTo>
                                      <a:lnTo>
                                        <a:pt x="3262" y="2509"/>
                                      </a:lnTo>
                                      <a:lnTo>
                                        <a:pt x="3215" y="2595"/>
                                      </a:lnTo>
                                      <a:lnTo>
                                        <a:pt x="3163" y="2679"/>
                                      </a:lnTo>
                                      <a:lnTo>
                                        <a:pt x="3105" y="2760"/>
                                      </a:lnTo>
                                      <a:lnTo>
                                        <a:pt x="3044" y="2836"/>
                                      </a:lnTo>
                                      <a:lnTo>
                                        <a:pt x="2979" y="2910"/>
                                      </a:lnTo>
                                      <a:lnTo>
                                        <a:pt x="2909" y="2979"/>
                                      </a:lnTo>
                                      <a:lnTo>
                                        <a:pt x="2837" y="3045"/>
                                      </a:lnTo>
                                      <a:lnTo>
                                        <a:pt x="2760" y="3105"/>
                                      </a:lnTo>
                                      <a:lnTo>
                                        <a:pt x="2679" y="3162"/>
                                      </a:lnTo>
                                      <a:lnTo>
                                        <a:pt x="2596" y="3214"/>
                                      </a:lnTo>
                                      <a:lnTo>
                                        <a:pt x="2509" y="3261"/>
                                      </a:lnTo>
                                      <a:lnTo>
                                        <a:pt x="2419" y="3304"/>
                                      </a:lnTo>
                                      <a:lnTo>
                                        <a:pt x="2327" y="3342"/>
                                      </a:lnTo>
                                      <a:lnTo>
                                        <a:pt x="2232" y="3375"/>
                                      </a:lnTo>
                                      <a:lnTo>
                                        <a:pt x="2134" y="3401"/>
                                      </a:lnTo>
                                      <a:lnTo>
                                        <a:pt x="2035" y="3422"/>
                                      </a:lnTo>
                                      <a:lnTo>
                                        <a:pt x="1933" y="3437"/>
                                      </a:lnTo>
                                      <a:lnTo>
                                        <a:pt x="1831" y="3447"/>
                                      </a:lnTo>
                                      <a:lnTo>
                                        <a:pt x="1725" y="3450"/>
                                      </a:lnTo>
                                      <a:lnTo>
                                        <a:pt x="1620" y="3447"/>
                                      </a:lnTo>
                                      <a:lnTo>
                                        <a:pt x="1516" y="3437"/>
                                      </a:lnTo>
                                      <a:lnTo>
                                        <a:pt x="1415" y="3422"/>
                                      </a:lnTo>
                                      <a:lnTo>
                                        <a:pt x="1315" y="3401"/>
                                      </a:lnTo>
                                      <a:lnTo>
                                        <a:pt x="1218" y="3375"/>
                                      </a:lnTo>
                                      <a:lnTo>
                                        <a:pt x="1123" y="3342"/>
                                      </a:lnTo>
                                      <a:lnTo>
                                        <a:pt x="1031" y="3304"/>
                                      </a:lnTo>
                                      <a:lnTo>
                                        <a:pt x="941" y="3261"/>
                                      </a:lnTo>
                                      <a:lnTo>
                                        <a:pt x="855" y="3214"/>
                                      </a:lnTo>
                                      <a:lnTo>
                                        <a:pt x="771" y="3162"/>
                                      </a:lnTo>
                                      <a:lnTo>
                                        <a:pt x="690" y="3105"/>
                                      </a:lnTo>
                                      <a:lnTo>
                                        <a:pt x="614" y="3045"/>
                                      </a:lnTo>
                                      <a:lnTo>
                                        <a:pt x="540" y="2979"/>
                                      </a:lnTo>
                                      <a:lnTo>
                                        <a:pt x="471" y="2910"/>
                                      </a:lnTo>
                                      <a:lnTo>
                                        <a:pt x="405" y="2836"/>
                                      </a:lnTo>
                                      <a:lnTo>
                                        <a:pt x="345" y="2760"/>
                                      </a:lnTo>
                                      <a:lnTo>
                                        <a:pt x="288" y="2679"/>
                                      </a:lnTo>
                                      <a:lnTo>
                                        <a:pt x="236" y="2595"/>
                                      </a:lnTo>
                                      <a:lnTo>
                                        <a:pt x="189" y="2509"/>
                                      </a:lnTo>
                                      <a:lnTo>
                                        <a:pt x="146" y="2419"/>
                                      </a:lnTo>
                                      <a:lnTo>
                                        <a:pt x="108" y="2327"/>
                                      </a:lnTo>
                                      <a:lnTo>
                                        <a:pt x="75" y="2232"/>
                                      </a:lnTo>
                                      <a:lnTo>
                                        <a:pt x="49" y="2135"/>
                                      </a:lnTo>
                                      <a:lnTo>
                                        <a:pt x="28" y="2035"/>
                                      </a:lnTo>
                                      <a:lnTo>
                                        <a:pt x="13" y="1934"/>
                                      </a:lnTo>
                                      <a:lnTo>
                                        <a:pt x="3" y="1830"/>
                                      </a:lnTo>
                                      <a:lnTo>
                                        <a:pt x="0" y="1725"/>
                                      </a:lnTo>
                                      <a:lnTo>
                                        <a:pt x="3" y="1619"/>
                                      </a:lnTo>
                                      <a:lnTo>
                                        <a:pt x="13" y="1517"/>
                                      </a:lnTo>
                                      <a:lnTo>
                                        <a:pt x="28" y="1415"/>
                                      </a:lnTo>
                                      <a:lnTo>
                                        <a:pt x="49" y="1316"/>
                                      </a:lnTo>
                                      <a:lnTo>
                                        <a:pt x="75" y="1218"/>
                                      </a:lnTo>
                                      <a:lnTo>
                                        <a:pt x="108" y="1123"/>
                                      </a:lnTo>
                                      <a:lnTo>
                                        <a:pt x="146" y="1031"/>
                                      </a:lnTo>
                                      <a:lnTo>
                                        <a:pt x="189" y="941"/>
                                      </a:lnTo>
                                      <a:lnTo>
                                        <a:pt x="236" y="854"/>
                                      </a:lnTo>
                                      <a:lnTo>
                                        <a:pt x="288" y="771"/>
                                      </a:lnTo>
                                      <a:lnTo>
                                        <a:pt x="345" y="690"/>
                                      </a:lnTo>
                                      <a:lnTo>
                                        <a:pt x="405" y="613"/>
                                      </a:lnTo>
                                      <a:lnTo>
                                        <a:pt x="471" y="541"/>
                                      </a:lnTo>
                                      <a:lnTo>
                                        <a:pt x="540" y="471"/>
                                      </a:lnTo>
                                      <a:lnTo>
                                        <a:pt x="614" y="406"/>
                                      </a:lnTo>
                                      <a:lnTo>
                                        <a:pt x="690" y="344"/>
                                      </a:lnTo>
                                      <a:lnTo>
                                        <a:pt x="771" y="287"/>
                                      </a:lnTo>
                                      <a:lnTo>
                                        <a:pt x="855" y="235"/>
                                      </a:lnTo>
                                      <a:lnTo>
                                        <a:pt x="941" y="188"/>
                                      </a:lnTo>
                                      <a:lnTo>
                                        <a:pt x="1031" y="145"/>
                                      </a:lnTo>
                                      <a:lnTo>
                                        <a:pt x="1123" y="108"/>
                                      </a:lnTo>
                                      <a:lnTo>
                                        <a:pt x="1218" y="76"/>
                                      </a:lnTo>
                                      <a:lnTo>
                                        <a:pt x="1315" y="48"/>
                                      </a:lnTo>
                                      <a:lnTo>
                                        <a:pt x="1415" y="28"/>
                                      </a:lnTo>
                                      <a:lnTo>
                                        <a:pt x="1516" y="12"/>
                                      </a:lnTo>
                                      <a:lnTo>
                                        <a:pt x="1620" y="3"/>
                                      </a:lnTo>
                                      <a:lnTo>
                                        <a:pt x="1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" name="Telephone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97" y="95"/>
                                  <a:ext cx="237" cy="238"/>
                                </a:xfrm>
                                <a:custGeom>
                                  <a:avLst/>
                                  <a:gdLst>
                                    <a:gd name="T0" fmla="*/ 709 w 1894"/>
                                    <a:gd name="T1" fmla="*/ 495 h 1896"/>
                                    <a:gd name="T2" fmla="*/ 653 w 1894"/>
                                    <a:gd name="T3" fmla="*/ 560 h 1896"/>
                                    <a:gd name="T4" fmla="*/ 593 w 1894"/>
                                    <a:gd name="T5" fmla="*/ 617 h 1896"/>
                                    <a:gd name="T6" fmla="*/ 527 w 1894"/>
                                    <a:gd name="T7" fmla="*/ 661 h 1896"/>
                                    <a:gd name="T8" fmla="*/ 500 w 1894"/>
                                    <a:gd name="T9" fmla="*/ 691 h 1896"/>
                                    <a:gd name="T10" fmla="*/ 524 w 1894"/>
                                    <a:gd name="T11" fmla="*/ 733 h 1896"/>
                                    <a:gd name="T12" fmla="*/ 559 w 1894"/>
                                    <a:gd name="T13" fmla="*/ 789 h 1896"/>
                                    <a:gd name="T14" fmla="*/ 608 w 1894"/>
                                    <a:gd name="T15" fmla="*/ 860 h 1896"/>
                                    <a:gd name="T16" fmla="*/ 668 w 1894"/>
                                    <a:gd name="T17" fmla="*/ 938 h 1896"/>
                                    <a:gd name="T18" fmla="*/ 741 w 1894"/>
                                    <a:gd name="T19" fmla="*/ 1024 h 1896"/>
                                    <a:gd name="T20" fmla="*/ 825 w 1894"/>
                                    <a:gd name="T21" fmla="*/ 1113 h 1896"/>
                                    <a:gd name="T22" fmla="*/ 923 w 1894"/>
                                    <a:gd name="T23" fmla="*/ 1202 h 1896"/>
                                    <a:gd name="T24" fmla="*/ 1033 w 1894"/>
                                    <a:gd name="T25" fmla="*/ 1289 h 1896"/>
                                    <a:gd name="T26" fmla="*/ 1155 w 1894"/>
                                    <a:gd name="T27" fmla="*/ 1371 h 1896"/>
                                    <a:gd name="T28" fmla="*/ 1241 w 1894"/>
                                    <a:gd name="T29" fmla="*/ 1369 h 1896"/>
                                    <a:gd name="T30" fmla="*/ 1295 w 1894"/>
                                    <a:gd name="T31" fmla="*/ 1291 h 1896"/>
                                    <a:gd name="T32" fmla="*/ 1364 w 1894"/>
                                    <a:gd name="T33" fmla="*/ 1220 h 1896"/>
                                    <a:gd name="T34" fmla="*/ 1894 w 1894"/>
                                    <a:gd name="T35" fmla="*/ 1594 h 1896"/>
                                    <a:gd name="T36" fmla="*/ 1856 w 1894"/>
                                    <a:gd name="T37" fmla="*/ 1640 h 1896"/>
                                    <a:gd name="T38" fmla="*/ 1808 w 1894"/>
                                    <a:gd name="T39" fmla="*/ 1686 h 1896"/>
                                    <a:gd name="T40" fmla="*/ 1752 w 1894"/>
                                    <a:gd name="T41" fmla="*/ 1730 h 1896"/>
                                    <a:gd name="T42" fmla="*/ 1694 w 1894"/>
                                    <a:gd name="T43" fmla="*/ 1771 h 1896"/>
                                    <a:gd name="T44" fmla="*/ 1636 w 1894"/>
                                    <a:gd name="T45" fmla="*/ 1808 h 1896"/>
                                    <a:gd name="T46" fmla="*/ 1582 w 1894"/>
                                    <a:gd name="T47" fmla="*/ 1841 h 1896"/>
                                    <a:gd name="T48" fmla="*/ 1536 w 1894"/>
                                    <a:gd name="T49" fmla="*/ 1867 h 1896"/>
                                    <a:gd name="T50" fmla="*/ 1502 w 1894"/>
                                    <a:gd name="T51" fmla="*/ 1885 h 1896"/>
                                    <a:gd name="T52" fmla="*/ 1483 w 1894"/>
                                    <a:gd name="T53" fmla="*/ 1895 h 1896"/>
                                    <a:gd name="T54" fmla="*/ 1439 w 1894"/>
                                    <a:gd name="T55" fmla="*/ 1881 h 1896"/>
                                    <a:gd name="T56" fmla="*/ 1352 w 1894"/>
                                    <a:gd name="T57" fmla="*/ 1847 h 1896"/>
                                    <a:gd name="T58" fmla="*/ 1257 w 1894"/>
                                    <a:gd name="T59" fmla="*/ 1808 h 1896"/>
                                    <a:gd name="T60" fmla="*/ 1157 w 1894"/>
                                    <a:gd name="T61" fmla="*/ 1763 h 1896"/>
                                    <a:gd name="T62" fmla="*/ 1053 w 1894"/>
                                    <a:gd name="T63" fmla="*/ 1712 h 1896"/>
                                    <a:gd name="T64" fmla="*/ 945 w 1894"/>
                                    <a:gd name="T65" fmla="*/ 1652 h 1896"/>
                                    <a:gd name="T66" fmla="*/ 835 w 1894"/>
                                    <a:gd name="T67" fmla="*/ 1583 h 1896"/>
                                    <a:gd name="T68" fmla="*/ 724 w 1894"/>
                                    <a:gd name="T69" fmla="*/ 1503 h 1896"/>
                                    <a:gd name="T70" fmla="*/ 615 w 1894"/>
                                    <a:gd name="T71" fmla="*/ 1409 h 1896"/>
                                    <a:gd name="T72" fmla="*/ 506 w 1894"/>
                                    <a:gd name="T73" fmla="*/ 1304 h 1896"/>
                                    <a:gd name="T74" fmla="*/ 401 w 1894"/>
                                    <a:gd name="T75" fmla="*/ 1182 h 1896"/>
                                    <a:gd name="T76" fmla="*/ 301 w 1894"/>
                                    <a:gd name="T77" fmla="*/ 1045 h 1896"/>
                                    <a:gd name="T78" fmla="*/ 205 w 1894"/>
                                    <a:gd name="T79" fmla="*/ 891 h 1896"/>
                                    <a:gd name="T80" fmla="*/ 117 w 1894"/>
                                    <a:gd name="T81" fmla="*/ 718 h 1896"/>
                                    <a:gd name="T82" fmla="*/ 37 w 1894"/>
                                    <a:gd name="T83" fmla="*/ 526 h 1896"/>
                                    <a:gd name="T84" fmla="*/ 32 w 1894"/>
                                    <a:gd name="T85" fmla="*/ 356 h 1896"/>
                                    <a:gd name="T86" fmla="*/ 93 w 1894"/>
                                    <a:gd name="T87" fmla="*/ 246 h 1896"/>
                                    <a:gd name="T88" fmla="*/ 151 w 1894"/>
                                    <a:gd name="T89" fmla="*/ 159 h 1896"/>
                                    <a:gd name="T90" fmla="*/ 203 w 1894"/>
                                    <a:gd name="T91" fmla="*/ 92 h 1896"/>
                                    <a:gd name="T92" fmla="*/ 245 w 1894"/>
                                    <a:gd name="T93" fmla="*/ 45 h 1896"/>
                                    <a:gd name="T94" fmla="*/ 277 w 1894"/>
                                    <a:gd name="T95" fmla="*/ 16 h 1896"/>
                                    <a:gd name="T96" fmla="*/ 293 w 1894"/>
                                    <a:gd name="T97" fmla="*/ 1 h 18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</a:cxnLst>
                                  <a:rect l="0" t="0" r="r" b="b"/>
                                  <a:pathLst>
                                    <a:path w="1894" h="1896">
                                      <a:moveTo>
                                        <a:pt x="295" y="0"/>
                                      </a:moveTo>
                                      <a:lnTo>
                                        <a:pt x="709" y="495"/>
                                      </a:lnTo>
                                      <a:lnTo>
                                        <a:pt x="682" y="529"/>
                                      </a:lnTo>
                                      <a:lnTo>
                                        <a:pt x="653" y="560"/>
                                      </a:lnTo>
                                      <a:lnTo>
                                        <a:pt x="623" y="589"/>
                                      </a:lnTo>
                                      <a:lnTo>
                                        <a:pt x="593" y="617"/>
                                      </a:lnTo>
                                      <a:lnTo>
                                        <a:pt x="560" y="641"/>
                                      </a:lnTo>
                                      <a:lnTo>
                                        <a:pt x="527" y="661"/>
                                      </a:lnTo>
                                      <a:lnTo>
                                        <a:pt x="492" y="676"/>
                                      </a:lnTo>
                                      <a:lnTo>
                                        <a:pt x="500" y="691"/>
                                      </a:lnTo>
                                      <a:lnTo>
                                        <a:pt x="510" y="710"/>
                                      </a:lnTo>
                                      <a:lnTo>
                                        <a:pt x="524" y="733"/>
                                      </a:lnTo>
                                      <a:lnTo>
                                        <a:pt x="541" y="759"/>
                                      </a:lnTo>
                                      <a:lnTo>
                                        <a:pt x="559" y="789"/>
                                      </a:lnTo>
                                      <a:lnTo>
                                        <a:pt x="582" y="823"/>
                                      </a:lnTo>
                                      <a:lnTo>
                                        <a:pt x="608" y="860"/>
                                      </a:lnTo>
                                      <a:lnTo>
                                        <a:pt x="637" y="898"/>
                                      </a:lnTo>
                                      <a:lnTo>
                                        <a:pt x="668" y="938"/>
                                      </a:lnTo>
                                      <a:lnTo>
                                        <a:pt x="703" y="980"/>
                                      </a:lnTo>
                                      <a:lnTo>
                                        <a:pt x="741" y="1024"/>
                                      </a:lnTo>
                                      <a:lnTo>
                                        <a:pt x="781" y="1068"/>
                                      </a:lnTo>
                                      <a:lnTo>
                                        <a:pt x="825" y="1113"/>
                                      </a:lnTo>
                                      <a:lnTo>
                                        <a:pt x="873" y="1158"/>
                                      </a:lnTo>
                                      <a:lnTo>
                                        <a:pt x="923" y="1202"/>
                                      </a:lnTo>
                                      <a:lnTo>
                                        <a:pt x="976" y="1246"/>
                                      </a:lnTo>
                                      <a:lnTo>
                                        <a:pt x="1033" y="1289"/>
                                      </a:lnTo>
                                      <a:lnTo>
                                        <a:pt x="1092" y="1331"/>
                                      </a:lnTo>
                                      <a:lnTo>
                                        <a:pt x="1155" y="1371"/>
                                      </a:lnTo>
                                      <a:lnTo>
                                        <a:pt x="1220" y="1408"/>
                                      </a:lnTo>
                                      <a:lnTo>
                                        <a:pt x="1241" y="1369"/>
                                      </a:lnTo>
                                      <a:lnTo>
                                        <a:pt x="1266" y="1330"/>
                                      </a:lnTo>
                                      <a:lnTo>
                                        <a:pt x="1295" y="1291"/>
                                      </a:lnTo>
                                      <a:lnTo>
                                        <a:pt x="1328" y="1254"/>
                                      </a:lnTo>
                                      <a:lnTo>
                                        <a:pt x="1364" y="1220"/>
                                      </a:lnTo>
                                      <a:lnTo>
                                        <a:pt x="1401" y="1188"/>
                                      </a:lnTo>
                                      <a:lnTo>
                                        <a:pt x="1894" y="1594"/>
                                      </a:lnTo>
                                      <a:lnTo>
                                        <a:pt x="1877" y="1617"/>
                                      </a:lnTo>
                                      <a:lnTo>
                                        <a:pt x="1856" y="1640"/>
                                      </a:lnTo>
                                      <a:lnTo>
                                        <a:pt x="1833" y="1663"/>
                                      </a:lnTo>
                                      <a:lnTo>
                                        <a:pt x="1808" y="1686"/>
                                      </a:lnTo>
                                      <a:lnTo>
                                        <a:pt x="1780" y="1708"/>
                                      </a:lnTo>
                                      <a:lnTo>
                                        <a:pt x="1752" y="1730"/>
                                      </a:lnTo>
                                      <a:lnTo>
                                        <a:pt x="1723" y="1751"/>
                                      </a:lnTo>
                                      <a:lnTo>
                                        <a:pt x="1694" y="1771"/>
                                      </a:lnTo>
                                      <a:lnTo>
                                        <a:pt x="1664" y="1791"/>
                                      </a:lnTo>
                                      <a:lnTo>
                                        <a:pt x="1636" y="1808"/>
                                      </a:lnTo>
                                      <a:lnTo>
                                        <a:pt x="1608" y="1825"/>
                                      </a:lnTo>
                                      <a:lnTo>
                                        <a:pt x="1582" y="1841"/>
                                      </a:lnTo>
                                      <a:lnTo>
                                        <a:pt x="1557" y="1855"/>
                                      </a:lnTo>
                                      <a:lnTo>
                                        <a:pt x="1536" y="1867"/>
                                      </a:lnTo>
                                      <a:lnTo>
                                        <a:pt x="1518" y="1878"/>
                                      </a:lnTo>
                                      <a:lnTo>
                                        <a:pt x="1502" y="1885"/>
                                      </a:lnTo>
                                      <a:lnTo>
                                        <a:pt x="1490" y="1891"/>
                                      </a:lnTo>
                                      <a:lnTo>
                                        <a:pt x="1483" y="1895"/>
                                      </a:lnTo>
                                      <a:lnTo>
                                        <a:pt x="1480" y="1896"/>
                                      </a:lnTo>
                                      <a:lnTo>
                                        <a:pt x="1439" y="1881"/>
                                      </a:lnTo>
                                      <a:lnTo>
                                        <a:pt x="1396" y="1864"/>
                                      </a:lnTo>
                                      <a:lnTo>
                                        <a:pt x="1352" y="1847"/>
                                      </a:lnTo>
                                      <a:lnTo>
                                        <a:pt x="1305" y="1828"/>
                                      </a:lnTo>
                                      <a:lnTo>
                                        <a:pt x="1257" y="1808"/>
                                      </a:lnTo>
                                      <a:lnTo>
                                        <a:pt x="1208" y="1786"/>
                                      </a:lnTo>
                                      <a:lnTo>
                                        <a:pt x="1157" y="1763"/>
                                      </a:lnTo>
                                      <a:lnTo>
                                        <a:pt x="1105" y="1739"/>
                                      </a:lnTo>
                                      <a:lnTo>
                                        <a:pt x="1053" y="1712"/>
                                      </a:lnTo>
                                      <a:lnTo>
                                        <a:pt x="999" y="1684"/>
                                      </a:lnTo>
                                      <a:lnTo>
                                        <a:pt x="945" y="1652"/>
                                      </a:lnTo>
                                      <a:lnTo>
                                        <a:pt x="890" y="1619"/>
                                      </a:lnTo>
                                      <a:lnTo>
                                        <a:pt x="835" y="1583"/>
                                      </a:lnTo>
                                      <a:lnTo>
                                        <a:pt x="779" y="1545"/>
                                      </a:lnTo>
                                      <a:lnTo>
                                        <a:pt x="724" y="1503"/>
                                      </a:lnTo>
                                      <a:lnTo>
                                        <a:pt x="669" y="1458"/>
                                      </a:lnTo>
                                      <a:lnTo>
                                        <a:pt x="615" y="1409"/>
                                      </a:lnTo>
                                      <a:lnTo>
                                        <a:pt x="560" y="1358"/>
                                      </a:lnTo>
                                      <a:lnTo>
                                        <a:pt x="506" y="1304"/>
                                      </a:lnTo>
                                      <a:lnTo>
                                        <a:pt x="454" y="1245"/>
                                      </a:lnTo>
                                      <a:lnTo>
                                        <a:pt x="401" y="1182"/>
                                      </a:lnTo>
                                      <a:lnTo>
                                        <a:pt x="350" y="1116"/>
                                      </a:lnTo>
                                      <a:lnTo>
                                        <a:pt x="301" y="1045"/>
                                      </a:lnTo>
                                      <a:lnTo>
                                        <a:pt x="253" y="971"/>
                                      </a:lnTo>
                                      <a:lnTo>
                                        <a:pt x="205" y="891"/>
                                      </a:lnTo>
                                      <a:lnTo>
                                        <a:pt x="160" y="807"/>
                                      </a:lnTo>
                                      <a:lnTo>
                                        <a:pt x="117" y="718"/>
                                      </a:lnTo>
                                      <a:lnTo>
                                        <a:pt x="77" y="624"/>
                                      </a:lnTo>
                                      <a:lnTo>
                                        <a:pt x="37" y="526"/>
                                      </a:lnTo>
                                      <a:lnTo>
                                        <a:pt x="0" y="421"/>
                                      </a:lnTo>
                                      <a:lnTo>
                                        <a:pt x="32" y="356"/>
                                      </a:lnTo>
                                      <a:lnTo>
                                        <a:pt x="63" y="298"/>
                                      </a:lnTo>
                                      <a:lnTo>
                                        <a:pt x="93" y="246"/>
                                      </a:lnTo>
                                      <a:lnTo>
                                        <a:pt x="123" y="200"/>
                                      </a:lnTo>
                                      <a:lnTo>
                                        <a:pt x="151" y="159"/>
                                      </a:lnTo>
                                      <a:lnTo>
                                        <a:pt x="178" y="122"/>
                                      </a:lnTo>
                                      <a:lnTo>
                                        <a:pt x="203" y="92"/>
                                      </a:lnTo>
                                      <a:lnTo>
                                        <a:pt x="225" y="66"/>
                                      </a:lnTo>
                                      <a:lnTo>
                                        <a:pt x="245" y="45"/>
                                      </a:lnTo>
                                      <a:lnTo>
                                        <a:pt x="263" y="28"/>
                                      </a:lnTo>
                                      <a:lnTo>
                                        <a:pt x="277" y="16"/>
                                      </a:lnTo>
                                      <a:lnTo>
                                        <a:pt x="287" y="6"/>
                                      </a:lnTo>
                                      <a:lnTo>
                                        <a:pt x="293" y="1"/>
                                      </a:lnTo>
                                      <a:lnTo>
                                        <a:pt x="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564253" id="Group 10" o:spid="_x0000_s1026" alt="Telephone icon" style="width:20pt;height:20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">
                      <o:lock v:ext="edit" aspectratio="t"/>
  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+Z08IA&#10;AADbAAAADwAAAGRycy9kb3ducmV2LnhtbESPQWvCQBSE7wX/w/KE3urGUlOJrkECpfZSqBXPj+wz&#10;CWbfS7Orif++KxR6HGbmG2adj65VV+p9I2xgPktAEZdiG64MHL7fnpagfEC22AqTgRt5yDeThzVm&#10;Vgb+ous+VCpC2GdooA6hy7T2ZU0O/Uw64uidpHcYouwrbXscIty1+jlJUu2w4bhQY0dFTeV5f3EG&#10;bGlpIe8X+XDLV3csfpJP0QdjHqfjdgUq0Bj+w3/tnTXwksL9S/wBe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D5nTwgAAANsAAAAPAAAAAAAAAAAAAAAAAJgCAABkcnMvZG93&#10;bnJldi54bWxQSwUGAAAAAAQABAD1AAAAhwMAAAAA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  </v:shape>
  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TKG8UA&#10;AADbAAAADwAAAGRycy9kb3ducmV2LnhtbESPQWvCQBSE74X+h+UVehGzaSsmRFdpS0UPelDzAx7Z&#10;ZxLMvg27W03/vSsIPQ4z8w0zXw6mExdyvrWs4C1JQRBXVrdcKyiPq3EOwgdkjZ1lUvBHHpaL56c5&#10;FtpeeU+XQ6hFhLAvUEETQl9I6auGDPrE9sTRO1lnMETpaqkdXiPcdPI9TafSYMtxocGevhuqzodf&#10;o2Akd+f1pPyQud5+/UzzkLn9KlPq9WX4nIEINIT/8KO90QomGdy/x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1Mob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:rsidR="002C2CDD" w:rsidRPr="00333CD3" w:rsidRDefault="00094B9A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6DE455C7E6D24E20BA6AD58491456DA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:rsidR="00741125" w:rsidRDefault="00741125" w:rsidP="002E7209"/>
          <w:p w:rsidR="002E7209" w:rsidRDefault="002E7209" w:rsidP="002E7209"/>
          <w:p w:rsidR="002E7209" w:rsidRDefault="002E7209" w:rsidP="002E7209"/>
          <w:p w:rsidR="002E7209" w:rsidRDefault="002E7209" w:rsidP="002E7209"/>
          <w:p w:rsidR="002E7209" w:rsidRDefault="002E7209" w:rsidP="002E7209"/>
          <w:p w:rsidR="002E7209" w:rsidRDefault="002E7209" w:rsidP="002E7209"/>
          <w:p w:rsidR="002E7209" w:rsidRPr="00333CD3" w:rsidRDefault="002E7209" w:rsidP="002E7209">
            <w:pPr>
              <w:pStyle w:val="Heading3"/>
            </w:pPr>
            <w:sdt>
              <w:sdtPr>
                <w:alias w:val="Skills:"/>
                <w:tag w:val="Skills:"/>
                <w:id w:val="-1243793228"/>
                <w:placeholder>
                  <w:docPart w:val="1FBE469ECD364DFB89583DED075AD715"/>
                </w:placeholder>
                <w:temporary/>
                <w:showingPlcHdr/>
                <w15:appearance w15:val="hidden"/>
              </w:sdtPr>
              <w:sdtContent>
                <w:r w:rsidRPr="00333CD3">
                  <w:t>Skills</w:t>
                </w:r>
              </w:sdtContent>
            </w:sdt>
          </w:p>
          <w:p w:rsidR="002E7209" w:rsidRPr="00333CD3" w:rsidRDefault="002E7209" w:rsidP="002E7209"/>
        </w:tc>
        <w:tc>
          <w:tcPr>
            <w:tcW w:w="6732" w:type="dxa"/>
            <w:tcMar>
              <w:top w:w="504" w:type="dxa"/>
              <w:left w:w="0" w:type="dxa"/>
            </w:tcMar>
          </w:tcPr>
          <w:p w:rsidR="002C2CDD" w:rsidRPr="00333CD3" w:rsidRDefault="00094B9A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BE4C8D7BC4414E68A57E7D472EDD95C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E7209">
                  <w:t>Experience</w:t>
                </w:r>
              </w:sdtContent>
            </w:sdt>
          </w:p>
          <w:p w:rsidR="002C2CDD" w:rsidRPr="00333CD3" w:rsidRDefault="00094B9A" w:rsidP="007569C1">
            <w:pPr>
              <w:pStyle w:val="Heading4"/>
            </w:pPr>
            <w:sdt>
              <w:sdtPr>
                <w:alias w:val="Job title:"/>
                <w:tag w:val="Job title:"/>
                <w:id w:val="287256568"/>
                <w:placeholder>
                  <w:docPart w:val="BA1781888A7D4DFDA08B8C43D2AF9D4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Job Title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Company:"/>
                <w:tag w:val="Company:"/>
                <w:id w:val="-1857334048"/>
                <w:placeholder>
                  <w:docPart w:val="814F442A4AFD4C54A57AE7C4650B3A2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Company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Dates from - to:"/>
                <w:tag w:val="Dates from - to:"/>
                <w:id w:val="-667248424"/>
                <w:placeholder>
                  <w:docPart w:val="7799CA00F0614489984DC6B660E40A0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Dates From – To</w:t>
                </w:r>
              </w:sdtContent>
            </w:sdt>
          </w:p>
          <w:sdt>
            <w:sdtPr>
              <w:alias w:val="Experience details:"/>
              <w:tag w:val="Experience details:"/>
              <w:id w:val="564761840"/>
              <w:placeholder>
                <w:docPart w:val="C8EF150AA64848079B0845AA6D27A8C7"/>
              </w:placeholder>
              <w:temporary/>
              <w:showingPlcHdr/>
              <w15:appearance w15:val="hidden"/>
            </w:sdtPr>
            <w:sdtEndPr/>
            <w:sdtContent>
              <w:p w:rsidR="002C2CDD" w:rsidRPr="00333CD3" w:rsidRDefault="002C2CDD" w:rsidP="007569C1">
                <w:r w:rsidRPr="00333CD3">
                  <w:t>Summarize your key responsibilities, leadership, and most stellar accomplishments.</w:t>
                </w:r>
                <w:r w:rsidR="00DF4E0A" w:rsidRPr="00333CD3">
                  <w:t xml:space="preserve">  Don’t list everything; keep it relevant and include data that shows the impact you made.</w:t>
                </w:r>
              </w:p>
            </w:sdtContent>
          </w:sdt>
          <w:p w:rsidR="002C2CDD" w:rsidRPr="00333CD3" w:rsidRDefault="00094B9A" w:rsidP="007569C1">
            <w:pPr>
              <w:pStyle w:val="Heading4"/>
            </w:pPr>
            <w:sdt>
              <w:sdtPr>
                <w:alias w:val="Job title:"/>
                <w:tag w:val="Job title:"/>
                <w:id w:val="1752540770"/>
                <w:placeholder>
                  <w:docPart w:val="28E2BBA82F084CF8B0BBC759280AC4B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Job Title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Company:"/>
                <w:tag w:val="Company:"/>
                <w:id w:val="1314912929"/>
                <w:placeholder>
                  <w:docPart w:val="0E03230202AF46D4BDC23D35D2D3C97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Company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Dates from - to:"/>
                <w:tag w:val="Dates from - to:"/>
                <w:id w:val="1392386211"/>
                <w:placeholder>
                  <w:docPart w:val="E5293569AC894963B7D9725FC1E4BD0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Dates From – To</w:t>
                </w:r>
              </w:sdtContent>
            </w:sdt>
          </w:p>
          <w:p w:rsidR="002C2CDD" w:rsidRPr="00333CD3" w:rsidRDefault="00094B9A" w:rsidP="007569C1">
            <w:sdt>
              <w:sdtPr>
                <w:alias w:val="Experience details:"/>
                <w:tag w:val="Experience details:"/>
                <w:id w:val="-423336076"/>
                <w:placeholder>
                  <w:docPart w:val="16958E30F5AB41B5B8318C43971C2BD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Think about the size of the team you led, the number of projects you balanced, or the number of articles you wrote.</w:t>
                </w:r>
              </w:sdtContent>
            </w:sdt>
          </w:p>
          <w:p w:rsidR="002C2CDD" w:rsidRPr="00333CD3" w:rsidRDefault="00094B9A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A00C051EF1F64E40895F322CEC432FD4"/>
                </w:placeholder>
                <w:temporary/>
                <w:showingPlcHdr/>
                <w15:appearance w15:val="hidden"/>
              </w:sdtPr>
              <w:sdtEndPr/>
              <w:sdtContent>
                <w:bookmarkStart w:id="0" w:name="_GoBack"/>
                <w:r w:rsidR="002C2CDD" w:rsidRPr="00333CD3">
                  <w:t>Education</w:t>
                </w:r>
                <w:bookmarkEnd w:id="0"/>
              </w:sdtContent>
            </w:sdt>
          </w:p>
          <w:p w:rsidR="002C2CDD" w:rsidRPr="00333CD3" w:rsidRDefault="00094B9A" w:rsidP="007569C1">
            <w:pPr>
              <w:pStyle w:val="Heading4"/>
            </w:pPr>
            <w:sdt>
              <w:sdtPr>
                <w:alias w:val="Degree:"/>
                <w:tag w:val="Degree:"/>
                <w:id w:val="634905938"/>
                <w:placeholder>
                  <w:docPart w:val="8CC88B9D47074C16A88AA3D0A68F67F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Degree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Date earned:"/>
                <w:tag w:val="Date earned:"/>
                <w:id w:val="2025982333"/>
                <w:placeholder>
                  <w:docPart w:val="02586B33F9394DB29C92F33C525405E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Date Earned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School:"/>
                <w:tag w:val="School:"/>
                <w:id w:val="1872190286"/>
                <w:placeholder>
                  <w:docPart w:val="FD419425FB3F4E2789E4EA06BF992B9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School</w:t>
                </w:r>
              </w:sdtContent>
            </w:sdt>
          </w:p>
          <w:p w:rsidR="002C2CDD" w:rsidRPr="00333CD3" w:rsidRDefault="00094B9A" w:rsidP="007569C1">
            <w:sdt>
              <w:sdtPr>
                <w:alias w:val="Education details:"/>
                <w:tag w:val="Education details:"/>
                <w:id w:val="-670642327"/>
                <w:placeholder>
                  <w:docPart w:val="05F616BEF20D405FB09EFA3F745DCF7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You might want to include your GPA and a summary of relevant coursework, awards, and honors.</w:t>
                </w:r>
              </w:sdtContent>
            </w:sdt>
          </w:p>
          <w:p w:rsidR="002C2CDD" w:rsidRPr="00333CD3" w:rsidRDefault="00094B9A" w:rsidP="007569C1">
            <w:pPr>
              <w:pStyle w:val="Heading4"/>
            </w:pPr>
            <w:sdt>
              <w:sdtPr>
                <w:alias w:val="Degree:"/>
                <w:tag w:val="Degree:"/>
                <w:id w:val="1903635745"/>
                <w:placeholder>
                  <w:docPart w:val="74E45C1FCD1C43FE9DF29F5EAA10D67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Degree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Date earned:"/>
                <w:tag w:val="Date earned:"/>
                <w:id w:val="-1673556320"/>
                <w:placeholder>
                  <w:docPart w:val="E0FFEF94B6394B919739E71C8989370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Date Earned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School:"/>
                <w:tag w:val="School:"/>
                <w:id w:val="-53469802"/>
                <w:placeholder>
                  <w:docPart w:val="C506C330F35E4F0DA7882C6EB66A922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School</w:t>
                </w:r>
              </w:sdtContent>
            </w:sdt>
          </w:p>
          <w:p w:rsidR="002C2CDD" w:rsidRPr="00333CD3" w:rsidRDefault="00094B9A" w:rsidP="007569C1">
            <w:sdt>
              <w:sdtPr>
                <w:alias w:val="Education details:"/>
                <w:tag w:val="Education details:"/>
                <w:id w:val="-1546364347"/>
                <w:placeholder>
                  <w:docPart w:val="CC171C4CC31A42B79E64C8E5A63D94D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On the Home tab of the ribbon, check out Styles to apply the formatting you need with just a click.</w:t>
                </w:r>
              </w:sdtContent>
            </w:sdt>
          </w:p>
          <w:p w:rsidR="002C2CDD" w:rsidRPr="00333CD3" w:rsidRDefault="00094B9A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2E6D39F757E34504A667A886151872F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:rsidR="00741125" w:rsidRPr="00333CD3" w:rsidRDefault="00094B9A" w:rsidP="00741125">
            <w:sdt>
              <w:sdtPr>
                <w:alias w:val="Volunteer experience or leadership details:"/>
                <w:tag w:val="Volunteer experience or leadership details:"/>
                <w:id w:val="1952504710"/>
                <w:placeholder>
                  <w:docPart w:val="25D729D29EE84DD28279941CE624FB41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333CD3"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</w:tbl>
    <w:p w:rsidR="00EF7CC9" w:rsidRDefault="00EF7CC9" w:rsidP="00E22E87">
      <w:pPr>
        <w:pStyle w:val="NoSpacing"/>
      </w:pPr>
    </w:p>
    <w:p w:rsidR="00C96DD6" w:rsidRDefault="00C96DD6" w:rsidP="00E22E87">
      <w:pPr>
        <w:pStyle w:val="NoSpacing"/>
      </w:pPr>
    </w:p>
    <w:p w:rsidR="00C96DD6" w:rsidRDefault="00C96DD6" w:rsidP="00E22E87">
      <w:pPr>
        <w:pStyle w:val="NoSpacing"/>
      </w:pPr>
    </w:p>
    <w:p w:rsidR="00C96DD6" w:rsidRDefault="00C96DD6" w:rsidP="00E22E87">
      <w:pPr>
        <w:pStyle w:val="NoSpacing"/>
      </w:pPr>
    </w:p>
    <w:p w:rsidR="00C96DD6" w:rsidRDefault="00C96DD6" w:rsidP="00E22E87">
      <w:pPr>
        <w:pStyle w:val="NoSpacing"/>
      </w:pPr>
    </w:p>
    <w:p w:rsidR="00C96DD6" w:rsidRDefault="00C96DD6" w:rsidP="00E22E87">
      <w:pPr>
        <w:pStyle w:val="NoSpacing"/>
      </w:pPr>
    </w:p>
    <w:p w:rsidR="00C96DD6" w:rsidRPr="00333CD3" w:rsidRDefault="00C96DD6" w:rsidP="00E22E87">
      <w:pPr>
        <w:pStyle w:val="NoSpacing"/>
      </w:pPr>
    </w:p>
    <w:sectPr w:rsidR="00C96DD6" w:rsidRPr="00333CD3" w:rsidSect="00EF7CC9">
      <w:headerReference w:type="default" r:id="rId6"/>
      <w:footerReference w:type="default" r:id="rId7"/>
      <w:footerReference w:type="first" r:id="rId8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B9A" w:rsidRDefault="00094B9A" w:rsidP="00713050">
      <w:pPr>
        <w:spacing w:line="240" w:lineRule="auto"/>
      </w:pPr>
      <w:r>
        <w:separator/>
      </w:r>
    </w:p>
  </w:endnote>
  <w:endnote w:type="continuationSeparator" w:id="0">
    <w:p w:rsidR="00094B9A" w:rsidRDefault="00094B9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DC10E53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384pyNAgAABc5AAAOAAAAAAAAAAAAAAAAAC4CAABkcnMv&#10;ZTJvRG9jLnhtbFBLAQItABQABgAIAAAAIQBoRxvQ2AAAAAMBAAAPAAAAAAAAAAAAAAAAAI4KAABk&#10;cnMvZG93bnJldi54bWxQSwUGAAAAAAQABADzAAAAkwsAAAAA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0594F68" id="Group 4" o:spid="_x0000_s1026" alt="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flpB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ISfN+WkEgAAFWUAAA4AAAAAAAAAAAAAAAAALgIAAGRycy9lMm9Eb2Mu&#10;eG1sUEsBAi0AFAAGAAgAAAAhAGhHG9DYAAAAAwEAAA8AAAAAAAAAAAAAAAAA/hQAAGRycy9kb3du&#10;cmV2LnhtbFBLBQYAAAAABAAEAPMAAAAD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1ABF016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KWKNNstEQAAsV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F159873" id="Group 16" o:spid="_x0000_s1026" alt="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BEweV1uBEAAOZjAAAOAAAAAAAAAAAAAAAAAC4CAABkcnMvZTJvRG9jLnhtbFBLAQIt&#10;ABQABgAIAAAAIQBoRxvQ2AAAAAMBAAAPAAAAAAAAAAAAAAAAABIUAABkcnMvZG93bnJldi54bWxQ&#10;SwUGAAAAAAQABADzAAAAFx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C506C330F35E4F0DA7882C6EB66A922E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2E6D39F757E34504A667A886151872FD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06462DD704D043EF9EBCC1CF241D9B88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24C2E3621A3A47E3B66894646CF7B015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720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D9A581F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U+Jg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YYilPi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38A3407" id="Group 4" o:spid="_x0000_s1026" alt="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G0ph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cN4BtKYSAAAYZQAADgAAAAAAAAAAAAAAAAAuAgAAZHJzL2Uyb0Rv&#10;Yy54bWxQSwECLQAUAAYACAAAACEAaEcb0NgAAAADAQAADwAAAAAAAAAAAAAAAAAAFQAAZHJzL2Rv&#10;d25yZXYueG1sUEsFBgAAAAAEAAQA8wAAAAU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+mRMYA&#10;AADbAAAADwAAAGRycy9kb3ducmV2LnhtbESPQWvCQBSE74X+h+UJvdWNrRVJXaW0FduDQlQ8v2af&#10;2dDs2zS7xtRf7wqCx2FmvmEms85WoqXGl44VDPoJCOLc6ZILBdvN/HEMwgdkjZVjUvBPHmbT+7sJ&#10;ptodOaN2HQoRIexTVGBCqFMpfW7Iou+7mjh6e9dYDFE2hdQNHiPcVvIpSUbSYslxwWBN74by3/XB&#10;Kji134ts+PEzyHbLocHRkj4PfyulHnrd2yuIQF24ha/tL63g+QUuX+IPkN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+mRMYAAADbAAAADwAAAAAAAAAAAAAAAACYAgAAZHJz&#10;L2Rvd25yZXYueG1sUEsFBgAAAAAEAAQA9QAAAIsD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2j58QA&#10;AADbAAAADwAAAGRycy9kb3ducmV2LnhtbESPS2vDMBCE74X+B7GFXkoi14WQOJFNKBgKSQ95HHJc&#10;rPWDWCtjKbbz76NCIcdhZr5hNtlkWjFQ7xrLCj7nEQjiwuqGKwXnUz5bgnAeWWNrmRTcyUGWvr5s&#10;MNF25AMNR1+JAGGXoILa+y6R0hU1GXRz2xEHr7S9QR9kX0nd4xjgppVxFC2kwYbDQo0dfddUXI83&#10;o2B16crtR7zbx1ct89L/0pTLm1Lvb9N2DcLT5J/h//aPVvC1gL8v4QfI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to+fEAAAA2wAAAA8AAAAAAAAAAAAAAAAAmAIAAGRycy9k&#10;b3ducmV2LnhtbFBLBQYAAAAABAAEAPUAAACJAw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1684ED1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LFj1SAwEQAAsl0AAA4A&#10;AAAAAAAAAAAAAAAALgIAAGRycy9lMm9Eb2MueG1sUEsBAi0AFAAGAAgAAAAhAGhHG9DYAAAAAwEA&#10;AA8AAAAAAAAAAAAAAAAAihMAAGRycy9kb3ducmV2LnhtbFBLBQYAAAAABAAEAPMAAACP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4B389D2" id="Group 16" o:spid="_x0000_s1026" alt="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OtitB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ALo62K0EQAA5mMAAA4AAAAAAAAAAAAAAAAALgIAAGRycy9lMm9Eb2MueG1sUEsBAi0AFAAG&#10;AAgAAAAhAGhHG9DYAAAAAwEAAA8AAAAAAAAAAAAAAAAADhQAAGRycy9kb3ducmV2LnhtbFBLBQYA&#10;AAAABAAEAPMAAAAT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094B9A" w:rsidP="003C5528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E0FFEF94B6394B919739E71C89893704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t>Email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CC171C4CC31A42B79E64C8E5A63D94DB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25D729D29EE84DD28279941CE624FB41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placeholder>
              <w:docPart w:val="9255B3C7E0BB406FA27EFE3749F3B749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B9A" w:rsidRDefault="00094B9A" w:rsidP="00713050">
      <w:pPr>
        <w:spacing w:line="240" w:lineRule="auto"/>
      </w:pPr>
      <w:r>
        <w:separator/>
      </w:r>
    </w:p>
  </w:footnote>
  <w:footnote w:type="continuationSeparator" w:id="0">
    <w:p w:rsidR="00094B9A" w:rsidRDefault="00094B9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732FB63" wp14:editId="69E2D1B0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575C862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Na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ekoNa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4B03697CCBBD4453B8521399E55BB510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1A5CA9" w:rsidRPr="009B3C40">
                <w:t>YN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094B9A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BB2575F4273146AD9CC2802B2547CC31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50790F">
                      <w:t>Thimmarayan Krishnappa</w:t>
                    </w:r>
                  </w:sdtContent>
                </w:sdt>
              </w:p>
              <w:p w:rsidR="001A5CA9" w:rsidRDefault="00094B9A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71D75EDFF47B43FCAACAF85706E039DD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5678EFF00E9748BE9BFBE1AADAFD81D8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90F"/>
    <w:rsid w:val="00091382"/>
    <w:rsid w:val="00094B9A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E7209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50790F"/>
    <w:rsid w:val="00523479"/>
    <w:rsid w:val="00543DB7"/>
    <w:rsid w:val="005729B0"/>
    <w:rsid w:val="00641630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A1907"/>
    <w:rsid w:val="008C6BCA"/>
    <w:rsid w:val="008C7B50"/>
    <w:rsid w:val="009B3C40"/>
    <w:rsid w:val="00A42540"/>
    <w:rsid w:val="00A50939"/>
    <w:rsid w:val="00AA6A40"/>
    <w:rsid w:val="00B5664D"/>
    <w:rsid w:val="00BA5B40"/>
    <w:rsid w:val="00BD0206"/>
    <w:rsid w:val="00C2098A"/>
    <w:rsid w:val="00C5444A"/>
    <w:rsid w:val="00C612DA"/>
    <w:rsid w:val="00C7741E"/>
    <w:rsid w:val="00C875AB"/>
    <w:rsid w:val="00C96DD6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D4F554-A353-4A8C-BBA3-7673F22E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him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E455C7E6D24E20BA6AD58491456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4DCD4-B9CE-40AD-92DC-D9B0BC3DEEA1}"/>
      </w:docPartPr>
      <w:docPartBody>
        <w:p w:rsidR="00000000" w:rsidRDefault="00643206">
          <w:pPr>
            <w:pStyle w:val="6DE455C7E6D24E20BA6AD58491456DAA"/>
          </w:pPr>
          <w:r w:rsidRPr="00333CD3">
            <w:t>Skills</w:t>
          </w:r>
        </w:p>
      </w:docPartBody>
    </w:docPart>
    <w:docPart>
      <w:docPartPr>
        <w:name w:val="BE4C8D7BC4414E68A57E7D472EDD9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24265-32DB-4757-B57A-AF9BEE4E8779}"/>
      </w:docPartPr>
      <w:docPartBody>
        <w:p w:rsidR="00000000" w:rsidRDefault="00643206">
          <w:pPr>
            <w:pStyle w:val="BE4C8D7BC4414E68A57E7D472EDD95CC"/>
          </w:pPr>
          <w:r w:rsidRPr="00333CD3">
            <w:t>Experience</w:t>
          </w:r>
        </w:p>
      </w:docPartBody>
    </w:docPart>
    <w:docPart>
      <w:docPartPr>
        <w:name w:val="BA1781888A7D4DFDA08B8C43D2AF9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5781F-3D10-4217-B8C8-0BBD6191640C}"/>
      </w:docPartPr>
      <w:docPartBody>
        <w:p w:rsidR="00000000" w:rsidRDefault="00643206">
          <w:pPr>
            <w:pStyle w:val="BA1781888A7D4DFDA08B8C43D2AF9D44"/>
          </w:pPr>
          <w:r w:rsidRPr="00333CD3">
            <w:t>Job Title</w:t>
          </w:r>
        </w:p>
      </w:docPartBody>
    </w:docPart>
    <w:docPart>
      <w:docPartPr>
        <w:name w:val="814F442A4AFD4C54A57AE7C4650B3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33282-3F3B-4F6F-BA52-1D212F200B28}"/>
      </w:docPartPr>
      <w:docPartBody>
        <w:p w:rsidR="00000000" w:rsidRDefault="00643206">
          <w:pPr>
            <w:pStyle w:val="814F442A4AFD4C54A57AE7C4650B3A27"/>
          </w:pPr>
          <w:r w:rsidRPr="00333CD3">
            <w:t>Company</w:t>
          </w:r>
        </w:p>
      </w:docPartBody>
    </w:docPart>
    <w:docPart>
      <w:docPartPr>
        <w:name w:val="7799CA00F0614489984DC6B660E40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73B7C-3715-4A5C-BC9D-D03DF46CD931}"/>
      </w:docPartPr>
      <w:docPartBody>
        <w:p w:rsidR="00000000" w:rsidRDefault="00643206">
          <w:pPr>
            <w:pStyle w:val="7799CA00F0614489984DC6B660E40A0C"/>
          </w:pPr>
          <w:r w:rsidRPr="00333CD3">
            <w:t>Dates From – To</w:t>
          </w:r>
        </w:p>
      </w:docPartBody>
    </w:docPart>
    <w:docPart>
      <w:docPartPr>
        <w:name w:val="C8EF150AA64848079B0845AA6D27A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0E8FD-48FF-47DE-A644-A806EE6AC8A7}"/>
      </w:docPartPr>
      <w:docPartBody>
        <w:p w:rsidR="00000000" w:rsidRDefault="00643206">
          <w:pPr>
            <w:pStyle w:val="C8EF150AA64848079B0845AA6D27A8C7"/>
          </w:pPr>
          <w:r w:rsidRPr="00333CD3">
            <w:t xml:space="preserve">Summarize your key </w:t>
          </w:r>
          <w:r w:rsidRPr="00333CD3">
            <w:t>responsibilities, leadership, and most stellar accomplishments.  Don’t list everything; keep it relevant and include data that shows the impact you made.</w:t>
          </w:r>
        </w:p>
      </w:docPartBody>
    </w:docPart>
    <w:docPart>
      <w:docPartPr>
        <w:name w:val="28E2BBA82F084CF8B0BBC759280AC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96003-5973-45C6-8AED-D790B470A154}"/>
      </w:docPartPr>
      <w:docPartBody>
        <w:p w:rsidR="00000000" w:rsidRDefault="00643206">
          <w:pPr>
            <w:pStyle w:val="28E2BBA82F084CF8B0BBC759280AC4BF"/>
          </w:pPr>
          <w:r w:rsidRPr="00333CD3">
            <w:t>Job Title</w:t>
          </w:r>
        </w:p>
      </w:docPartBody>
    </w:docPart>
    <w:docPart>
      <w:docPartPr>
        <w:name w:val="0E03230202AF46D4BDC23D35D2D3C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8554D-A48A-472F-8983-963427E8AEA0}"/>
      </w:docPartPr>
      <w:docPartBody>
        <w:p w:rsidR="00000000" w:rsidRDefault="00643206">
          <w:pPr>
            <w:pStyle w:val="0E03230202AF46D4BDC23D35D2D3C979"/>
          </w:pPr>
          <w:r w:rsidRPr="00333CD3">
            <w:t>Company</w:t>
          </w:r>
        </w:p>
      </w:docPartBody>
    </w:docPart>
    <w:docPart>
      <w:docPartPr>
        <w:name w:val="E5293569AC894963B7D9725FC1E4B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88340-860C-4112-B936-69B47A1271C6}"/>
      </w:docPartPr>
      <w:docPartBody>
        <w:p w:rsidR="00000000" w:rsidRDefault="00643206">
          <w:pPr>
            <w:pStyle w:val="E5293569AC894963B7D9725FC1E4BD02"/>
          </w:pPr>
          <w:r w:rsidRPr="00333CD3">
            <w:t>Dates From – To</w:t>
          </w:r>
        </w:p>
      </w:docPartBody>
    </w:docPart>
    <w:docPart>
      <w:docPartPr>
        <w:name w:val="16958E30F5AB41B5B8318C43971C2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19637-920B-40A5-91DA-FA7D541208A6}"/>
      </w:docPartPr>
      <w:docPartBody>
        <w:p w:rsidR="00000000" w:rsidRDefault="00643206">
          <w:pPr>
            <w:pStyle w:val="16958E30F5AB41B5B8318C43971C2BDF"/>
          </w:pPr>
          <w:r w:rsidRPr="00333CD3">
            <w:t>Think about the size of the team you led, the number of projects you</w:t>
          </w:r>
          <w:r w:rsidRPr="00333CD3">
            <w:t xml:space="preserve"> balanced, or the number of articles you wrote.</w:t>
          </w:r>
        </w:p>
      </w:docPartBody>
    </w:docPart>
    <w:docPart>
      <w:docPartPr>
        <w:name w:val="A00C051EF1F64E40895F322CEC432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B49FA-CC42-4A39-9CB5-53BCC177A2ED}"/>
      </w:docPartPr>
      <w:docPartBody>
        <w:p w:rsidR="00000000" w:rsidRDefault="00643206">
          <w:pPr>
            <w:pStyle w:val="A00C051EF1F64E40895F322CEC432FD4"/>
          </w:pPr>
          <w:r w:rsidRPr="00333CD3">
            <w:t>Education</w:t>
          </w:r>
        </w:p>
      </w:docPartBody>
    </w:docPart>
    <w:docPart>
      <w:docPartPr>
        <w:name w:val="8CC88B9D47074C16A88AA3D0A68F6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D8CF3-3271-4841-AFF1-F6EF0720B339}"/>
      </w:docPartPr>
      <w:docPartBody>
        <w:p w:rsidR="00000000" w:rsidRDefault="00643206">
          <w:pPr>
            <w:pStyle w:val="8CC88B9D47074C16A88AA3D0A68F67F0"/>
          </w:pPr>
          <w:r w:rsidRPr="00333CD3">
            <w:t>Degree</w:t>
          </w:r>
        </w:p>
      </w:docPartBody>
    </w:docPart>
    <w:docPart>
      <w:docPartPr>
        <w:name w:val="02586B33F9394DB29C92F33C52540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80EA9-BC6A-4CD9-86B4-4C6992285481}"/>
      </w:docPartPr>
      <w:docPartBody>
        <w:p w:rsidR="00000000" w:rsidRDefault="00643206">
          <w:pPr>
            <w:pStyle w:val="02586B33F9394DB29C92F33C525405EF"/>
          </w:pPr>
          <w:r w:rsidRPr="00333CD3">
            <w:t>Date Earned</w:t>
          </w:r>
        </w:p>
      </w:docPartBody>
    </w:docPart>
    <w:docPart>
      <w:docPartPr>
        <w:name w:val="FD419425FB3F4E2789E4EA06BF992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13719-1023-4EAF-8B77-05A3897C9705}"/>
      </w:docPartPr>
      <w:docPartBody>
        <w:p w:rsidR="00000000" w:rsidRDefault="00643206">
          <w:pPr>
            <w:pStyle w:val="FD419425FB3F4E2789E4EA06BF992B91"/>
          </w:pPr>
          <w:r w:rsidRPr="00333CD3">
            <w:t>School</w:t>
          </w:r>
        </w:p>
      </w:docPartBody>
    </w:docPart>
    <w:docPart>
      <w:docPartPr>
        <w:name w:val="05F616BEF20D405FB09EFA3F745DC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37875-F67D-457B-9492-266702C2596C}"/>
      </w:docPartPr>
      <w:docPartBody>
        <w:p w:rsidR="00000000" w:rsidRDefault="00643206">
          <w:pPr>
            <w:pStyle w:val="05F616BEF20D405FB09EFA3F745DCF73"/>
          </w:pPr>
          <w:r w:rsidRPr="00333CD3">
            <w:t>You might want to include your GPA and a summary of relevant coursework, awards, and honors.</w:t>
          </w:r>
        </w:p>
      </w:docPartBody>
    </w:docPart>
    <w:docPart>
      <w:docPartPr>
        <w:name w:val="74E45C1FCD1C43FE9DF29F5EAA10D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BB793-6F9E-4CD3-9B97-4674CA3D993F}"/>
      </w:docPartPr>
      <w:docPartBody>
        <w:p w:rsidR="00000000" w:rsidRDefault="00643206">
          <w:pPr>
            <w:pStyle w:val="74E45C1FCD1C43FE9DF29F5EAA10D671"/>
          </w:pPr>
          <w:r w:rsidRPr="00333CD3">
            <w:t>Degree</w:t>
          </w:r>
        </w:p>
      </w:docPartBody>
    </w:docPart>
    <w:docPart>
      <w:docPartPr>
        <w:name w:val="E0FFEF94B6394B919739E71C89893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A9C79-83F9-4A91-B076-918050FF41CE}"/>
      </w:docPartPr>
      <w:docPartBody>
        <w:p w:rsidR="00000000" w:rsidRDefault="00643206">
          <w:pPr>
            <w:pStyle w:val="E0FFEF94B6394B919739E71C89893704"/>
          </w:pPr>
          <w:r w:rsidRPr="00333CD3">
            <w:t>Date Earned</w:t>
          </w:r>
        </w:p>
      </w:docPartBody>
    </w:docPart>
    <w:docPart>
      <w:docPartPr>
        <w:name w:val="C506C330F35E4F0DA7882C6EB66A9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C191A-A887-4203-9F85-E640AE7E4AD2}"/>
      </w:docPartPr>
      <w:docPartBody>
        <w:p w:rsidR="00000000" w:rsidRDefault="00643206">
          <w:pPr>
            <w:pStyle w:val="C506C330F35E4F0DA7882C6EB66A922E"/>
          </w:pPr>
          <w:r w:rsidRPr="00333CD3">
            <w:t>School</w:t>
          </w:r>
        </w:p>
      </w:docPartBody>
    </w:docPart>
    <w:docPart>
      <w:docPartPr>
        <w:name w:val="CC171C4CC31A42B79E64C8E5A63D9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C2085-DE7D-4FB3-B9F9-EA4F2B1E51BD}"/>
      </w:docPartPr>
      <w:docPartBody>
        <w:p w:rsidR="00000000" w:rsidRDefault="00643206">
          <w:pPr>
            <w:pStyle w:val="CC171C4CC31A42B79E64C8E5A63D94DB"/>
          </w:pPr>
          <w:r w:rsidRPr="00333CD3">
            <w:t xml:space="preserve">On the Home tab of the ribbon, check out Styles to </w:t>
          </w:r>
          <w:r w:rsidRPr="00333CD3">
            <w:t>apply the formatting you need with just a click.</w:t>
          </w:r>
        </w:p>
      </w:docPartBody>
    </w:docPart>
    <w:docPart>
      <w:docPartPr>
        <w:name w:val="2E6D39F757E34504A667A88615187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1A336-C08E-48ED-9B92-47BFF221AB9A}"/>
      </w:docPartPr>
      <w:docPartBody>
        <w:p w:rsidR="00000000" w:rsidRDefault="00643206">
          <w:pPr>
            <w:pStyle w:val="2E6D39F757E34504A667A886151872FD"/>
          </w:pPr>
          <w:r w:rsidRPr="00333CD3">
            <w:t>Volunteer Experience or Leadership</w:t>
          </w:r>
        </w:p>
      </w:docPartBody>
    </w:docPart>
    <w:docPart>
      <w:docPartPr>
        <w:name w:val="25D729D29EE84DD28279941CE624F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1C092-C5B9-4C51-B362-3D6091E1E141}"/>
      </w:docPartPr>
      <w:docPartBody>
        <w:p w:rsidR="00000000" w:rsidRDefault="00643206">
          <w:pPr>
            <w:pStyle w:val="25D729D29EE84DD28279941CE624FB41"/>
          </w:pPr>
          <w:r w:rsidRPr="00333CD3">
            <w:t>Did you manage a team for your club, lead a project for your favorite charity, or edit your school newspaper? Go ahead and describe experiences that illustrate your leaders</w:t>
          </w:r>
          <w:r w:rsidRPr="00333CD3">
            <w:t>hip abilities.</w:t>
          </w:r>
        </w:p>
      </w:docPartBody>
    </w:docPart>
    <w:docPart>
      <w:docPartPr>
        <w:name w:val="06462DD704D043EF9EBCC1CF241D9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269E9-E9D3-4EBA-9FB3-041DDAB84604}"/>
      </w:docPartPr>
      <w:docPartBody>
        <w:p w:rsidR="00000000" w:rsidRDefault="00F36F9D" w:rsidP="00F36F9D">
          <w:pPr>
            <w:pStyle w:val="06462DD704D043EF9EBCC1CF241D9B88"/>
          </w:pPr>
          <w:r w:rsidRPr="00333CD3">
            <w:t>YN</w:t>
          </w:r>
        </w:p>
      </w:docPartBody>
    </w:docPart>
    <w:docPart>
      <w:docPartPr>
        <w:name w:val="9255B3C7E0BB406FA27EFE3749F3B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82BC6-265D-4C8D-A227-3715036207AF}"/>
      </w:docPartPr>
      <w:docPartBody>
        <w:p w:rsidR="00000000" w:rsidRDefault="00F36F9D" w:rsidP="00F36F9D">
          <w:pPr>
            <w:pStyle w:val="9255B3C7E0BB406FA27EFE3749F3B749"/>
          </w:pPr>
          <w:r>
            <w:t>Objective</w:t>
          </w:r>
        </w:p>
      </w:docPartBody>
    </w:docPart>
    <w:docPart>
      <w:docPartPr>
        <w:name w:val="24C2E3621A3A47E3B66894646CF7B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A7D1-9F38-42DD-81ED-DA59B292025C}"/>
      </w:docPartPr>
      <w:docPartBody>
        <w:p w:rsidR="00000000" w:rsidRDefault="00F36F9D" w:rsidP="00F36F9D">
          <w:pPr>
            <w:pStyle w:val="24C2E3621A3A47E3B66894646CF7B015"/>
          </w:pPr>
          <w:r w:rsidRPr="00333CD3">
            <w:t>To get started, click placeholder text and start typing. Be brief: one or two sentences.</w:t>
          </w:r>
        </w:p>
      </w:docPartBody>
    </w:docPart>
    <w:docPart>
      <w:docPartPr>
        <w:name w:val="4B03697CCBBD4453B8521399E55BB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65AB0-74FA-4971-A556-50EE1281698C}"/>
      </w:docPartPr>
      <w:docPartBody>
        <w:p w:rsidR="00000000" w:rsidRDefault="00F36F9D" w:rsidP="00F36F9D">
          <w:pPr>
            <w:pStyle w:val="4B03697CCBBD4453B8521399E55BB510"/>
          </w:pPr>
          <w:r w:rsidRPr="00333CD3">
            <w:t>Company</w:t>
          </w:r>
        </w:p>
      </w:docPartBody>
    </w:docPart>
    <w:docPart>
      <w:docPartPr>
        <w:name w:val="BB2575F4273146AD9CC2802B2547C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0E0B1-7BA4-44C3-84BC-14ED6C9C98FC}"/>
      </w:docPartPr>
      <w:docPartBody>
        <w:p w:rsidR="00000000" w:rsidRDefault="00F36F9D" w:rsidP="00F36F9D">
          <w:pPr>
            <w:pStyle w:val="BB2575F4273146AD9CC2802B2547CC31"/>
          </w:pPr>
          <w:r w:rsidRPr="00333CD3">
            <w:t>Dates From – To</w:t>
          </w:r>
        </w:p>
      </w:docPartBody>
    </w:docPart>
    <w:docPart>
      <w:docPartPr>
        <w:name w:val="5678EFF00E9748BE9BFBE1AADAFD8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2B003-262C-4E0C-9DD5-8A8FFBF2DD21}"/>
      </w:docPartPr>
      <w:docPartBody>
        <w:p w:rsidR="00000000" w:rsidRDefault="00F36F9D" w:rsidP="00F36F9D">
          <w:pPr>
            <w:pStyle w:val="5678EFF00E9748BE9BFBE1AADAFD81D8"/>
          </w:pPr>
          <w:r w:rsidRPr="00333CD3">
            <w:t>Summarize your key responsibilities, leadership, and most stellar accomplishments.  Don’t list everything; keep it relevant and include data that shows the impact you made.</w:t>
          </w:r>
        </w:p>
      </w:docPartBody>
    </w:docPart>
    <w:docPart>
      <w:docPartPr>
        <w:name w:val="71D75EDFF47B43FCAACAF85706E03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C302-11AF-4B9D-9249-D933D7A90D45}"/>
      </w:docPartPr>
      <w:docPartBody>
        <w:p w:rsidR="00000000" w:rsidRDefault="00F36F9D" w:rsidP="00F36F9D">
          <w:pPr>
            <w:pStyle w:val="71D75EDFF47B43FCAACAF85706E039DD"/>
          </w:pPr>
          <w:r w:rsidRPr="00333CD3">
            <w:t>Company</w:t>
          </w:r>
        </w:p>
      </w:docPartBody>
    </w:docPart>
    <w:docPart>
      <w:docPartPr>
        <w:name w:val="1FBE469ECD364DFB89583DED075AD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D3BC3-244C-4B87-A352-7EAF245BF37D}"/>
      </w:docPartPr>
      <w:docPartBody>
        <w:p w:rsidR="00000000" w:rsidRDefault="00F36F9D" w:rsidP="00F36F9D">
          <w:pPr>
            <w:pStyle w:val="1FBE469ECD364DFB89583DED075AD715"/>
          </w:pPr>
          <w:r w:rsidRPr="00333CD3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9D"/>
    <w:rsid w:val="00643206"/>
    <w:rsid w:val="00F3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FC99359CF24199B24A1557DF070AA9">
    <w:name w:val="D0FC99359CF24199B24A1557DF070AA9"/>
  </w:style>
  <w:style w:type="paragraph" w:customStyle="1" w:styleId="BDD2F88407A84A0E936FCF5DB37C84C0">
    <w:name w:val="BDD2F88407A84A0E936FCF5DB37C84C0"/>
  </w:style>
  <w:style w:type="paragraph" w:customStyle="1" w:styleId="DA4A864EDCEE4E83A3295AC2DB9BBBA9">
    <w:name w:val="DA4A864EDCEE4E83A3295AC2DB9BBBA9"/>
  </w:style>
  <w:style w:type="paragraph" w:customStyle="1" w:styleId="6DE455C7E6D24E20BA6AD58491456DAA">
    <w:name w:val="6DE455C7E6D24E20BA6AD58491456DAA"/>
  </w:style>
  <w:style w:type="paragraph" w:customStyle="1" w:styleId="EC9B1FB4E8354207B22587727E2F4854">
    <w:name w:val="EC9B1FB4E8354207B22587727E2F4854"/>
  </w:style>
  <w:style w:type="paragraph" w:customStyle="1" w:styleId="5E1D7FBDD5E44C02ADDEFB9DDE7F0843">
    <w:name w:val="5E1D7FBDD5E44C02ADDEFB9DDE7F0843"/>
  </w:style>
  <w:style w:type="paragraph" w:customStyle="1" w:styleId="6C6661CF2F264B77B2E6DC4F5C201753">
    <w:name w:val="6C6661CF2F264B77B2E6DC4F5C201753"/>
  </w:style>
  <w:style w:type="paragraph" w:customStyle="1" w:styleId="494AE0F68CA543CBB1689DE00658DFDF">
    <w:name w:val="494AE0F68CA543CBB1689DE00658DFDF"/>
  </w:style>
  <w:style w:type="paragraph" w:customStyle="1" w:styleId="BE4C8D7BC4414E68A57E7D472EDD95CC">
    <w:name w:val="BE4C8D7BC4414E68A57E7D472EDD95CC"/>
  </w:style>
  <w:style w:type="paragraph" w:customStyle="1" w:styleId="BA1781888A7D4DFDA08B8C43D2AF9D44">
    <w:name w:val="BA1781888A7D4DFDA08B8C43D2AF9D44"/>
  </w:style>
  <w:style w:type="paragraph" w:customStyle="1" w:styleId="814F442A4AFD4C54A57AE7C4650B3A27">
    <w:name w:val="814F442A4AFD4C54A57AE7C4650B3A27"/>
  </w:style>
  <w:style w:type="paragraph" w:customStyle="1" w:styleId="7799CA00F0614489984DC6B660E40A0C">
    <w:name w:val="7799CA00F0614489984DC6B660E40A0C"/>
  </w:style>
  <w:style w:type="paragraph" w:customStyle="1" w:styleId="C8EF150AA64848079B0845AA6D27A8C7">
    <w:name w:val="C8EF150AA64848079B0845AA6D27A8C7"/>
  </w:style>
  <w:style w:type="paragraph" w:customStyle="1" w:styleId="28E2BBA82F084CF8B0BBC759280AC4BF">
    <w:name w:val="28E2BBA82F084CF8B0BBC759280AC4BF"/>
  </w:style>
  <w:style w:type="paragraph" w:customStyle="1" w:styleId="0E03230202AF46D4BDC23D35D2D3C979">
    <w:name w:val="0E03230202AF46D4BDC23D35D2D3C979"/>
  </w:style>
  <w:style w:type="paragraph" w:customStyle="1" w:styleId="E5293569AC894963B7D9725FC1E4BD02">
    <w:name w:val="E5293569AC894963B7D9725FC1E4BD02"/>
  </w:style>
  <w:style w:type="paragraph" w:customStyle="1" w:styleId="16958E30F5AB41B5B8318C43971C2BDF">
    <w:name w:val="16958E30F5AB41B5B8318C43971C2BDF"/>
  </w:style>
  <w:style w:type="paragraph" w:customStyle="1" w:styleId="A00C051EF1F64E40895F322CEC432FD4">
    <w:name w:val="A00C051EF1F64E40895F322CEC432FD4"/>
  </w:style>
  <w:style w:type="paragraph" w:customStyle="1" w:styleId="8CC88B9D47074C16A88AA3D0A68F67F0">
    <w:name w:val="8CC88B9D47074C16A88AA3D0A68F67F0"/>
  </w:style>
  <w:style w:type="paragraph" w:customStyle="1" w:styleId="02586B33F9394DB29C92F33C525405EF">
    <w:name w:val="02586B33F9394DB29C92F33C525405EF"/>
  </w:style>
  <w:style w:type="paragraph" w:customStyle="1" w:styleId="FD419425FB3F4E2789E4EA06BF992B91">
    <w:name w:val="FD419425FB3F4E2789E4EA06BF992B91"/>
  </w:style>
  <w:style w:type="paragraph" w:customStyle="1" w:styleId="05F616BEF20D405FB09EFA3F745DCF73">
    <w:name w:val="05F616BEF20D405FB09EFA3F745DCF73"/>
  </w:style>
  <w:style w:type="paragraph" w:customStyle="1" w:styleId="74E45C1FCD1C43FE9DF29F5EAA10D671">
    <w:name w:val="74E45C1FCD1C43FE9DF29F5EAA10D671"/>
  </w:style>
  <w:style w:type="paragraph" w:customStyle="1" w:styleId="E0FFEF94B6394B919739E71C89893704">
    <w:name w:val="E0FFEF94B6394B919739E71C89893704"/>
  </w:style>
  <w:style w:type="paragraph" w:customStyle="1" w:styleId="C506C330F35E4F0DA7882C6EB66A922E">
    <w:name w:val="C506C330F35E4F0DA7882C6EB66A922E"/>
  </w:style>
  <w:style w:type="paragraph" w:customStyle="1" w:styleId="CC171C4CC31A42B79E64C8E5A63D94DB">
    <w:name w:val="CC171C4CC31A42B79E64C8E5A63D94DB"/>
  </w:style>
  <w:style w:type="paragraph" w:customStyle="1" w:styleId="2E6D39F757E34504A667A886151872FD">
    <w:name w:val="2E6D39F757E34504A667A886151872FD"/>
  </w:style>
  <w:style w:type="paragraph" w:customStyle="1" w:styleId="25D729D29EE84DD28279941CE624FB41">
    <w:name w:val="25D729D29EE84DD28279941CE624FB41"/>
  </w:style>
  <w:style w:type="paragraph" w:customStyle="1" w:styleId="06462DD704D043EF9EBCC1CF241D9B88">
    <w:name w:val="06462DD704D043EF9EBCC1CF241D9B88"/>
    <w:rsid w:val="00F36F9D"/>
  </w:style>
  <w:style w:type="paragraph" w:customStyle="1" w:styleId="9255B3C7E0BB406FA27EFE3749F3B749">
    <w:name w:val="9255B3C7E0BB406FA27EFE3749F3B749"/>
    <w:rsid w:val="00F36F9D"/>
  </w:style>
  <w:style w:type="paragraph" w:customStyle="1" w:styleId="24C2E3621A3A47E3B66894646CF7B015">
    <w:name w:val="24C2E3621A3A47E3B66894646CF7B015"/>
    <w:rsid w:val="00F36F9D"/>
  </w:style>
  <w:style w:type="paragraph" w:customStyle="1" w:styleId="795E51C160C24A07AE154D5CB85186BA">
    <w:name w:val="795E51C160C24A07AE154D5CB85186BA"/>
    <w:rsid w:val="00F36F9D"/>
  </w:style>
  <w:style w:type="paragraph" w:customStyle="1" w:styleId="15930086E5DA4B60A9093E7E067A9395">
    <w:name w:val="15930086E5DA4B60A9093E7E067A9395"/>
    <w:rsid w:val="00F36F9D"/>
  </w:style>
  <w:style w:type="paragraph" w:customStyle="1" w:styleId="E90D6F9B5A3E473DA7E1B45825CC5FD6">
    <w:name w:val="E90D6F9B5A3E473DA7E1B45825CC5FD6"/>
    <w:rsid w:val="00F36F9D"/>
  </w:style>
  <w:style w:type="paragraph" w:customStyle="1" w:styleId="29A0BC46B8524A09B5486D309240C86C">
    <w:name w:val="29A0BC46B8524A09B5486D309240C86C"/>
    <w:rsid w:val="00F36F9D"/>
  </w:style>
  <w:style w:type="paragraph" w:customStyle="1" w:styleId="4B03697CCBBD4453B8521399E55BB510">
    <w:name w:val="4B03697CCBBD4453B8521399E55BB510"/>
    <w:rsid w:val="00F36F9D"/>
  </w:style>
  <w:style w:type="paragraph" w:customStyle="1" w:styleId="BB2575F4273146AD9CC2802B2547CC31">
    <w:name w:val="BB2575F4273146AD9CC2802B2547CC31"/>
    <w:rsid w:val="00F36F9D"/>
  </w:style>
  <w:style w:type="paragraph" w:customStyle="1" w:styleId="5678EFF00E9748BE9BFBE1AADAFD81D8">
    <w:name w:val="5678EFF00E9748BE9BFBE1AADAFD81D8"/>
    <w:rsid w:val="00F36F9D"/>
  </w:style>
  <w:style w:type="paragraph" w:customStyle="1" w:styleId="683D5AFCC35844DCB669E6580C500881">
    <w:name w:val="683D5AFCC35844DCB669E6580C500881"/>
    <w:rsid w:val="00F36F9D"/>
  </w:style>
  <w:style w:type="paragraph" w:customStyle="1" w:styleId="71D75EDFF47B43FCAACAF85706E039DD">
    <w:name w:val="71D75EDFF47B43FCAACAF85706E039DD"/>
    <w:rsid w:val="00F36F9D"/>
  </w:style>
  <w:style w:type="paragraph" w:customStyle="1" w:styleId="A52BA50AD0154C3B905EE3C5CAFCADE6">
    <w:name w:val="A52BA50AD0154C3B905EE3C5CAFCADE6"/>
    <w:rsid w:val="00F36F9D"/>
  </w:style>
  <w:style w:type="paragraph" w:customStyle="1" w:styleId="5FA08F6EFB6F4D7AA2ECC65BC33E5818">
    <w:name w:val="5FA08F6EFB6F4D7AA2ECC65BC33E5818"/>
    <w:rsid w:val="00F36F9D"/>
  </w:style>
  <w:style w:type="paragraph" w:customStyle="1" w:styleId="409716AFC6B7472EAF39AE1F51288801">
    <w:name w:val="409716AFC6B7472EAF39AE1F51288801"/>
    <w:rsid w:val="00F36F9D"/>
  </w:style>
  <w:style w:type="paragraph" w:customStyle="1" w:styleId="51CEF9781ADF48B191872643E03CE787">
    <w:name w:val="51CEF9781ADF48B191872643E03CE787"/>
    <w:rsid w:val="00F36F9D"/>
  </w:style>
  <w:style w:type="paragraph" w:customStyle="1" w:styleId="9C90FAB15F1B4148B3690ADA48DBE191">
    <w:name w:val="9C90FAB15F1B4148B3690ADA48DBE191"/>
    <w:rsid w:val="00F36F9D"/>
  </w:style>
  <w:style w:type="paragraph" w:customStyle="1" w:styleId="B2E17A47E4C64A889698079F1F5D587F">
    <w:name w:val="B2E17A47E4C64A889698079F1F5D587F"/>
    <w:rsid w:val="00F36F9D"/>
  </w:style>
  <w:style w:type="paragraph" w:customStyle="1" w:styleId="31F75DCA71254AE3801B351D290F0921">
    <w:name w:val="31F75DCA71254AE3801B351D290F0921"/>
    <w:rsid w:val="00F36F9D"/>
  </w:style>
  <w:style w:type="paragraph" w:customStyle="1" w:styleId="2171F8B2B8CC410AAAD782C3801DDCA7">
    <w:name w:val="2171F8B2B8CC410AAAD782C3801DDCA7"/>
    <w:rsid w:val="00F36F9D"/>
  </w:style>
  <w:style w:type="paragraph" w:customStyle="1" w:styleId="3BDB9B19B70346CBB58929790682FFF6">
    <w:name w:val="3BDB9B19B70346CBB58929790682FFF6"/>
    <w:rsid w:val="00F36F9D"/>
  </w:style>
  <w:style w:type="paragraph" w:customStyle="1" w:styleId="BB9FC2592F0E4ACF95C1867662BC19D6">
    <w:name w:val="BB9FC2592F0E4ACF95C1867662BC19D6"/>
    <w:rsid w:val="00F36F9D"/>
  </w:style>
  <w:style w:type="paragraph" w:customStyle="1" w:styleId="8AEF87453F3545F3A75A7266B060A4DB">
    <w:name w:val="8AEF87453F3545F3A75A7266B060A4DB"/>
    <w:rsid w:val="00F36F9D"/>
  </w:style>
  <w:style w:type="paragraph" w:customStyle="1" w:styleId="A428BAEE9E2E4ED599F69832D2C638FB">
    <w:name w:val="A428BAEE9E2E4ED599F69832D2C638FB"/>
    <w:rsid w:val="00F36F9D"/>
  </w:style>
  <w:style w:type="paragraph" w:customStyle="1" w:styleId="82BDFB48E83E489A97B949A2BA32DDCC">
    <w:name w:val="82BDFB48E83E489A97B949A2BA32DDCC"/>
    <w:rsid w:val="00F36F9D"/>
  </w:style>
  <w:style w:type="paragraph" w:customStyle="1" w:styleId="1FBE469ECD364DFB89583DED075AD715">
    <w:name w:val="1FBE469ECD364DFB89583DED075AD715"/>
    <w:rsid w:val="00F36F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10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Thimmarayan Krishnappa</dc:creator>
  <cp:keywords/>
  <dc:description/>
  <cp:lastModifiedBy>Krishnappa, Thimmarayan (GDC - SAP HANA LES)</cp:lastModifiedBy>
  <cp:revision>2</cp:revision>
  <dcterms:created xsi:type="dcterms:W3CDTF">2018-06-18T04:28:00Z</dcterms:created>
  <dcterms:modified xsi:type="dcterms:W3CDTF">2018-06-18T05:11:00Z</dcterms:modified>
</cp:coreProperties>
</file>